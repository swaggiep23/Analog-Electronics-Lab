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4A60" w14:textId="77777777" w:rsidR="00077215" w:rsidRPr="00077215" w:rsidRDefault="00077215" w:rsidP="0007721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64323304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6712E" wp14:editId="4170E613">
                <wp:simplePos x="0" y="0"/>
                <wp:positionH relativeFrom="margin">
                  <wp:align>left</wp:align>
                </wp:positionH>
                <wp:positionV relativeFrom="paragraph">
                  <wp:posOffset>-129216</wp:posOffset>
                </wp:positionV>
                <wp:extent cx="2053087" cy="595223"/>
                <wp:effectExtent l="0" t="0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BAF07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Swagat Panda</w:t>
                            </w:r>
                          </w:p>
                          <w:p w14:paraId="0D2658A4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2017B5A30983P</w:t>
                            </w:r>
                          </w:p>
                          <w:p w14:paraId="13234ECB" w14:textId="77777777" w:rsidR="00077215" w:rsidRDefault="00077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671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15pt;width:161.65pt;height:4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grTQ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" fillcolor="white [3201]" strokeweight=".5pt">
                <v:textbox>
                  <w:txbxContent>
                    <w:p w14:paraId="1B6BAF07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ame: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Swagat Panda</w:t>
                      </w:r>
                    </w:p>
                    <w:p w14:paraId="0D2658A4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2017B5A30983P</w:t>
                      </w:r>
                    </w:p>
                    <w:p w14:paraId="13234ECB" w14:textId="77777777" w:rsidR="00077215" w:rsidRDefault="00077215"/>
                  </w:txbxContent>
                </v:textbox>
                <w10:wrap anchorx="margin"/>
              </v:shape>
            </w:pict>
          </mc:Fallback>
        </mc:AlternateContent>
      </w:r>
    </w:p>
    <w:p w14:paraId="55880AEF" w14:textId="77777777" w:rsidR="00077215" w:rsidRDefault="00077215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F18464B" w14:textId="60359D1B" w:rsidR="00855548" w:rsidRDefault="00855548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I</w:t>
      </w:r>
      <w:r w:rsidR="008F08B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</w:t>
      </w:r>
    </w:p>
    <w:p w14:paraId="2A188CDD" w14:textId="64A5162E" w:rsidR="008F08BF" w:rsidRDefault="008F08BF" w:rsidP="008F08B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 w:rsidRPr="008F08BF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Design of VCVS, VCCS, CCVS and CCCS using LM741</w:t>
      </w:r>
    </w:p>
    <w:p w14:paraId="6DBB06DB" w14:textId="599B524A" w:rsidR="008F08BF" w:rsidRDefault="008F08BF" w:rsidP="0085554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Objectives</w:t>
      </w:r>
    </w:p>
    <w:p w14:paraId="4DC012BA" w14:textId="12015AF0" w:rsidR="008F08BF" w:rsidRPr="008F08BF" w:rsidRDefault="008F08BF" w:rsidP="008F08BF">
      <w:pPr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F08BF">
        <w:rPr>
          <w:rFonts w:ascii="Garamond" w:eastAsia="Garamond" w:hAnsi="Garamond" w:cs="Garamond"/>
          <w:sz w:val="24"/>
          <w:szCs w:val="22"/>
          <w:lang w:val="en-US" w:bidi="en-US"/>
        </w:rPr>
        <w:t xml:space="preserve"> </w:t>
      </w: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To design the following four topologies using LM741 OPAMP</w:t>
      </w:r>
    </w:p>
    <w:p w14:paraId="5C9B57B7" w14:textId="77777777" w:rsidR="008F08BF" w:rsidRPr="008F08BF" w:rsidRDefault="008F08BF" w:rsidP="00B50C0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Voltage Controlled Voltage Source (VCVS)</w:t>
      </w:r>
    </w:p>
    <w:p w14:paraId="4E80E1C5" w14:textId="77777777" w:rsidR="008F08BF" w:rsidRPr="008F08BF" w:rsidRDefault="008F08BF" w:rsidP="00B50C0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Current Controlled Voltage Source (CCVS)</w:t>
      </w:r>
    </w:p>
    <w:p w14:paraId="416217AF" w14:textId="77777777" w:rsidR="008F08BF" w:rsidRPr="008F08BF" w:rsidRDefault="008F08BF" w:rsidP="00B50C0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Voltage Controlled Current Source (VCCS)</w:t>
      </w:r>
    </w:p>
    <w:p w14:paraId="6B337B99" w14:textId="77777777" w:rsidR="008F08BF" w:rsidRPr="008F08BF" w:rsidRDefault="008F08BF" w:rsidP="00B50C0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Current Controlled Current Source (CCCS) and find</w:t>
      </w:r>
    </w:p>
    <w:p w14:paraId="3119936B" w14:textId="77777777" w:rsidR="008F08BF" w:rsidRPr="008F08BF" w:rsidRDefault="008F08BF" w:rsidP="00B50C0B">
      <w:p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Simulated values of voltage gain (Av) by</w:t>
      </w:r>
    </w:p>
    <w:p w14:paraId="3D394D02" w14:textId="77777777" w:rsidR="008F08BF" w:rsidRPr="008F08BF" w:rsidRDefault="008F08BF" w:rsidP="00B50C0B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Varying RL  with constant source</w:t>
      </w:r>
    </w:p>
    <w:p w14:paraId="463A0EDE" w14:textId="1F82C697" w:rsidR="00B50C0B" w:rsidRPr="00B50C0B" w:rsidRDefault="008F08BF" w:rsidP="00B50C0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Varying source with constant RL</w:t>
      </w:r>
    </w:p>
    <w:p w14:paraId="36B0C091" w14:textId="590A662E" w:rsidR="008F08BF" w:rsidRPr="008F08BF" w:rsidRDefault="008F08BF" w:rsidP="008555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8BF">
        <w:rPr>
          <w:rFonts w:ascii="Times New Roman" w:hAnsi="Times New Roman" w:cs="Times New Roman"/>
          <w:sz w:val="24"/>
          <w:szCs w:val="24"/>
          <w:lang w:val="en-US" w:bidi="en-US"/>
        </w:rPr>
        <w:t>Compare the results from simulation with the theoretical values of Av.</w:t>
      </w:r>
    </w:p>
    <w:p w14:paraId="58A82136" w14:textId="77777777" w:rsidR="008F08BF" w:rsidRDefault="008F08BF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IC LM741</w:t>
      </w:r>
    </w:p>
    <w:p w14:paraId="450EF14E" w14:textId="77777777" w:rsidR="008F08BF" w:rsidRPr="006C2110" w:rsidRDefault="008F08BF" w:rsidP="008F08BF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sz w:val="24"/>
          <w:szCs w:val="24"/>
          <w:lang w:val="en-US"/>
        </w:rPr>
        <w:t>LM741 operational amplifier is a DC-coupled high gain electronic voltage amplifier.</w:t>
      </w:r>
    </w:p>
    <w:p w14:paraId="694C0B42" w14:textId="77777777" w:rsidR="008F08BF" w:rsidRPr="006C2110" w:rsidRDefault="008F08BF" w:rsidP="008F08BF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sz w:val="24"/>
          <w:szCs w:val="24"/>
          <w:lang w:val="en-US"/>
        </w:rPr>
        <w:t>It has only one op-amp inside.</w:t>
      </w:r>
    </w:p>
    <w:p w14:paraId="2558DF96" w14:textId="77777777" w:rsidR="008F08BF" w:rsidRPr="006C2110" w:rsidRDefault="008F08BF" w:rsidP="008F08BF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sz w:val="24"/>
          <w:szCs w:val="24"/>
          <w:lang w:val="en-US"/>
        </w:rPr>
        <w:t>An operational amplifier IC is used as a comparator, which compares the two signals, the inverting and non-inverting signal.</w:t>
      </w:r>
    </w:p>
    <w:p w14:paraId="5D863397" w14:textId="77777777" w:rsidR="008F08BF" w:rsidRPr="006C2110" w:rsidRDefault="008F08BF" w:rsidP="008F08BF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sz w:val="24"/>
          <w:szCs w:val="24"/>
          <w:lang w:val="en-US"/>
        </w:rPr>
        <w:t>The main function of this IC is to do mathematical operation in various circuits.</w:t>
      </w:r>
    </w:p>
    <w:p w14:paraId="0076073E" w14:textId="77777777" w:rsidR="008F08BF" w:rsidRPr="006C2110" w:rsidRDefault="008F08BF" w:rsidP="008F08BF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sz w:val="24"/>
          <w:szCs w:val="24"/>
          <w:lang w:val="en-US"/>
        </w:rPr>
        <w:t>Op-amps have large gain and usually used as Voltage Amplifier.</w:t>
      </w:r>
    </w:p>
    <w:p w14:paraId="4B0091C4" w14:textId="77777777" w:rsidR="008F08BF" w:rsidRDefault="008F08BF" w:rsidP="008F08BF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sz w:val="24"/>
          <w:szCs w:val="24"/>
          <w:lang w:val="en-US"/>
        </w:rPr>
        <w:t>The LM741 can operate with a single or dual power supply voltage.</w:t>
      </w:r>
    </w:p>
    <w:p w14:paraId="6FE4E78A" w14:textId="77777777" w:rsidR="008F08BF" w:rsidRPr="006C2110" w:rsidRDefault="008F08BF" w:rsidP="008F08BF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B938E8C" w14:textId="77777777" w:rsidR="008F08BF" w:rsidRDefault="008F08BF" w:rsidP="008F08BF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21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D05C9D" wp14:editId="227DBF04">
            <wp:extent cx="2655818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79" cy="19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1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15B6F9" wp14:editId="551942FA">
            <wp:extent cx="2581138" cy="19594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55" cy="197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C371" w14:textId="188994A6" w:rsidR="008F08BF" w:rsidRDefault="008F08BF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118748D" w14:textId="523C33AB" w:rsidR="008F08BF" w:rsidRDefault="008F08BF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A96F711" w14:textId="3C91401C" w:rsidR="008F08BF" w:rsidRDefault="008F08BF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B555275" w14:textId="61767F11" w:rsidR="008F08BF" w:rsidRDefault="008F08BF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9F5906F" w14:textId="7CB2C351" w:rsidR="00B50C0B" w:rsidRDefault="00B50C0B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0FC0830" w14:textId="77777777" w:rsidR="00B50C0B" w:rsidRDefault="00B50C0B" w:rsidP="008F08B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753CF46" w14:textId="31D55C32" w:rsidR="00855548" w:rsidRPr="008F08BF" w:rsidRDefault="008F08BF" w:rsidP="008F08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F08BF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VCVS</w:t>
      </w:r>
    </w:p>
    <w:p w14:paraId="70F84D9E" w14:textId="4A99D339" w:rsidR="008F08BF" w:rsidRPr="00B50C0B" w:rsidRDefault="008F08BF" w:rsidP="00B50C0B">
      <w:pPr>
        <w:widowControl w:val="0"/>
        <w:autoSpaceDE w:val="0"/>
        <w:autoSpaceDN w:val="0"/>
        <w:spacing w:before="88" w:line="240" w:lineRule="auto"/>
        <w:ind w:left="2532" w:right="2478"/>
        <w:jc w:val="center"/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</w:pPr>
      <w:r w:rsidRPr="00B50C0B"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  <w:t>Schematic</w:t>
      </w:r>
    </w:p>
    <w:p w14:paraId="00C6A315" w14:textId="0754F111" w:rsidR="008F08BF" w:rsidRPr="008F08BF" w:rsidRDefault="00DA39CA" w:rsidP="00B50C0B">
      <w:pPr>
        <w:widowControl w:val="0"/>
        <w:autoSpaceDE w:val="0"/>
        <w:autoSpaceDN w:val="0"/>
        <w:spacing w:before="4" w:after="0" w:line="240" w:lineRule="auto"/>
        <w:rPr>
          <w:rFonts w:ascii="Garamond" w:eastAsia="Garamond" w:hAnsi="Garamond" w:cs="Garamond"/>
          <w:b/>
          <w:sz w:val="30"/>
          <w:szCs w:val="22"/>
          <w:lang w:val="en-US" w:bidi="en-US"/>
        </w:rPr>
      </w:pPr>
      <w:r w:rsidRPr="00DA39CA">
        <w:rPr>
          <w:rFonts w:ascii="Garamond" w:eastAsia="Garamond" w:hAnsi="Garamond" w:cs="Garamond"/>
          <w:b/>
          <w:noProof/>
          <w:sz w:val="30"/>
          <w:szCs w:val="22"/>
          <w:lang w:val="en-US" w:bidi="en-US"/>
        </w:rPr>
        <w:drawing>
          <wp:inline distT="0" distB="0" distL="0" distR="0" wp14:anchorId="60B0C7A1" wp14:editId="000C634B">
            <wp:extent cx="6648450" cy="24618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3E431" w14:textId="12E84341" w:rsidR="00DA39CA" w:rsidRDefault="00DA39CA" w:rsidP="008F08BF">
      <w:pPr>
        <w:widowControl w:val="0"/>
        <w:autoSpaceDE w:val="0"/>
        <w:autoSpaceDN w:val="0"/>
        <w:spacing w:before="1" w:after="0" w:line="240" w:lineRule="auto"/>
        <w:ind w:left="2532" w:right="2475"/>
        <w:jc w:val="center"/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</w:pPr>
    </w:p>
    <w:p w14:paraId="7A221E8A" w14:textId="296EBF49" w:rsidR="008F08BF" w:rsidRPr="00B50C0B" w:rsidRDefault="008F08BF" w:rsidP="00935658">
      <w:pPr>
        <w:widowControl w:val="0"/>
        <w:autoSpaceDE w:val="0"/>
        <w:autoSpaceDN w:val="0"/>
        <w:spacing w:before="1" w:line="240" w:lineRule="auto"/>
        <w:ind w:left="2532" w:right="2475"/>
        <w:jc w:val="center"/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</w:pPr>
      <w:r w:rsidRPr="00B50C0B"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  <w:t>Source V</w:t>
      </w:r>
      <w:r w:rsidRPr="00B50C0B">
        <w:rPr>
          <w:rFonts w:ascii="Times New Roman" w:eastAsia="Garamond" w:hAnsi="Times New Roman" w:cs="Times New Roman"/>
          <w:b/>
          <w:bCs/>
          <w:position w:val="-2"/>
          <w:sz w:val="24"/>
          <w:szCs w:val="24"/>
          <w:lang w:val="en-US" w:bidi="en-US"/>
        </w:rPr>
        <w:t xml:space="preserve">s </w:t>
      </w:r>
      <w:r w:rsidRPr="00B50C0B"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  <w:t>= 50mV and load varied</w:t>
      </w:r>
    </w:p>
    <w:p w14:paraId="6495825D" w14:textId="4BA8C0EF" w:rsidR="00935658" w:rsidRDefault="00935658" w:rsidP="00922024">
      <w:pPr>
        <w:jc w:val="center"/>
        <w:rPr>
          <w:rFonts w:ascii="Garamond" w:eastAsia="Garamond" w:hAnsi="Garamond" w:cs="Garamond"/>
          <w:sz w:val="20"/>
          <w:szCs w:val="22"/>
          <w:lang w:val="en-US" w:bidi="en-US"/>
        </w:rPr>
      </w:pPr>
      <w:r>
        <w:rPr>
          <w:rFonts w:ascii="Garamond" w:eastAsia="Garamond" w:hAnsi="Garamond" w:cs="Garamond"/>
          <w:sz w:val="20"/>
          <w:szCs w:val="22"/>
          <w:lang w:val="en-US" w:bidi="en-US"/>
        </w:rPr>
        <w:t xml:space="preserve">  </w:t>
      </w:r>
      <w:r w:rsidRPr="00DA39CA">
        <w:rPr>
          <w:rFonts w:ascii="Garamond" w:eastAsia="Garamond" w:hAnsi="Garamond" w:cs="Garamond"/>
          <w:noProof/>
          <w:sz w:val="20"/>
          <w:szCs w:val="22"/>
          <w:lang w:val="en-US" w:bidi="en-US"/>
        </w:rPr>
        <w:drawing>
          <wp:inline distT="0" distB="0" distL="0" distR="0" wp14:anchorId="71C8E465" wp14:editId="42EEF818">
            <wp:extent cx="2724150" cy="1982885"/>
            <wp:effectExtent l="19050" t="19050" r="1905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061" cy="199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5658">
        <w:rPr>
          <w:rFonts w:ascii="Garamond" w:eastAsia="Garamond" w:hAnsi="Garamond" w:cs="Garamond"/>
          <w:sz w:val="20"/>
          <w:szCs w:val="22"/>
          <w:lang w:val="en-US" w:bidi="en-US"/>
        </w:rPr>
        <w:t xml:space="preserve"> </w:t>
      </w:r>
      <w:r w:rsidRPr="00DA39CA">
        <w:rPr>
          <w:rFonts w:ascii="Garamond" w:eastAsia="Garamond" w:hAnsi="Garamond" w:cs="Garamond"/>
          <w:noProof/>
          <w:sz w:val="20"/>
          <w:szCs w:val="22"/>
          <w:lang w:val="en-US" w:bidi="en-US"/>
        </w:rPr>
        <w:drawing>
          <wp:inline distT="0" distB="0" distL="0" distR="0" wp14:anchorId="74C99FB4" wp14:editId="5B8F748E">
            <wp:extent cx="2642235" cy="1972945"/>
            <wp:effectExtent l="19050" t="19050" r="24765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97294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3FE6D83" w14:textId="77777777" w:rsidR="00922024" w:rsidRPr="00922024" w:rsidRDefault="00922024" w:rsidP="00922024">
      <w:pPr>
        <w:jc w:val="center"/>
        <w:rPr>
          <w:rFonts w:ascii="Garamond" w:eastAsia="Garamond" w:hAnsi="Garamond" w:cs="Garamond"/>
          <w:sz w:val="20"/>
          <w:szCs w:val="22"/>
          <w:lang w:val="en-US" w:bidi="en-US"/>
        </w:rPr>
      </w:pPr>
    </w:p>
    <w:p w14:paraId="0E975FC4" w14:textId="77777777" w:rsidR="00E415EE" w:rsidRPr="00F16450" w:rsidRDefault="00E415EE" w:rsidP="00E415EE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Load R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L</w:t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10kΩ and source varied</w:t>
      </w:r>
    </w:p>
    <w:p w14:paraId="28200287" w14:textId="05D29DAC" w:rsidR="0013564D" w:rsidRPr="0013564D" w:rsidRDefault="0013564D" w:rsidP="0013564D">
      <w:pPr>
        <w:jc w:val="center"/>
        <w:rPr>
          <w:rFonts w:ascii="Garamond" w:eastAsia="Garamond" w:hAnsi="Garamond" w:cs="Garamond"/>
          <w:sz w:val="20"/>
          <w:szCs w:val="22"/>
          <w:lang w:val="en-US" w:bidi="en-US"/>
        </w:rPr>
        <w:sectPr w:rsidR="0013564D" w:rsidRPr="0013564D" w:rsidSect="008F08BF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13564D">
        <w:rPr>
          <w:rFonts w:ascii="Garamond" w:eastAsia="Garamond" w:hAnsi="Garamond" w:cs="Garamond"/>
          <w:noProof/>
          <w:sz w:val="20"/>
          <w:szCs w:val="22"/>
          <w:lang w:val="en-US" w:bidi="en-US"/>
        </w:rPr>
        <w:drawing>
          <wp:inline distT="0" distB="0" distL="0" distR="0" wp14:anchorId="5F96FE52" wp14:editId="4447A940">
            <wp:extent cx="2857500" cy="2070230"/>
            <wp:effectExtent l="19050" t="19050" r="1905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683" cy="2072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564D">
        <w:rPr>
          <w:rFonts w:ascii="Garamond" w:eastAsia="Garamond" w:hAnsi="Garamond" w:cs="Garamond"/>
          <w:noProof/>
          <w:sz w:val="20"/>
          <w:szCs w:val="22"/>
          <w:lang w:val="en-US" w:bidi="en-US"/>
        </w:rPr>
        <w:drawing>
          <wp:inline distT="0" distB="0" distL="0" distR="0" wp14:anchorId="67F5A4A4" wp14:editId="2A592BCC">
            <wp:extent cx="2800741" cy="207674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27358" w14:textId="78DB4146" w:rsidR="008F08BF" w:rsidRPr="00B50C0B" w:rsidRDefault="008F08BF" w:rsidP="0013564D">
      <w:pPr>
        <w:widowControl w:val="0"/>
        <w:autoSpaceDE w:val="0"/>
        <w:autoSpaceDN w:val="0"/>
        <w:spacing w:before="298" w:line="240" w:lineRule="auto"/>
        <w:ind w:right="30"/>
        <w:jc w:val="center"/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</w:pPr>
      <w:r w:rsidRPr="00B50C0B">
        <w:rPr>
          <w:rFonts w:ascii="Times New Roman" w:eastAsia="Garamond" w:hAnsi="Times New Roman" w:cs="Times New Roman"/>
          <w:b/>
          <w:bCs/>
          <w:sz w:val="24"/>
          <w:szCs w:val="24"/>
          <w:lang w:val="en-US" w:bidi="en-US"/>
        </w:rPr>
        <w:lastRenderedPageBreak/>
        <w:t>Comparison of simulated and theoretical values</w:t>
      </w:r>
    </w:p>
    <w:tbl>
      <w:tblPr>
        <w:tblW w:w="103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968"/>
        <w:gridCol w:w="2880"/>
        <w:gridCol w:w="3600"/>
      </w:tblGrid>
      <w:tr w:rsidR="008F08BF" w:rsidRPr="008F08BF" w14:paraId="600F7352" w14:textId="77777777" w:rsidTr="00F16450">
        <w:trPr>
          <w:trHeight w:val="489"/>
          <w:jc w:val="center"/>
        </w:trPr>
        <w:tc>
          <w:tcPr>
            <w:tcW w:w="1875" w:type="dxa"/>
          </w:tcPr>
          <w:p w14:paraId="541FFA51" w14:textId="3626E093" w:rsidR="008F08BF" w:rsidRPr="00B50C0B" w:rsidRDefault="008F08BF" w:rsidP="008F08BF">
            <w:pPr>
              <w:widowControl w:val="0"/>
              <w:autoSpaceDE w:val="0"/>
              <w:autoSpaceDN w:val="0"/>
              <w:spacing w:after="0" w:line="313" w:lineRule="exact"/>
              <w:ind w:left="457" w:right="445"/>
              <w:jc w:val="center"/>
              <w:rPr>
                <w:rFonts w:ascii="Times New Roman" w:eastAsia="Garamond" w:hAnsi="Times New Roman" w:cs="Times New Roman"/>
                <w:b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V</w:t>
            </w:r>
            <w:r w:rsidR="00F15813"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s</w:t>
            </w:r>
            <w:r w:rsidRPr="00B50C0B">
              <w:rPr>
                <w:rFonts w:ascii="Times New Roman" w:eastAsia="Garamond" w:hAnsi="Times New Roman" w:cs="Times New Roman"/>
                <w:b/>
                <w:sz w:val="24"/>
                <w:szCs w:val="24"/>
                <w:lang w:val="en-US" w:bidi="en-US"/>
              </w:rPr>
              <w:t xml:space="preserve"> </w:t>
            </w: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(mV)</w:t>
            </w:r>
          </w:p>
        </w:tc>
        <w:tc>
          <w:tcPr>
            <w:tcW w:w="1968" w:type="dxa"/>
          </w:tcPr>
          <w:p w14:paraId="69D2DF4C" w14:textId="2FBC1AC4" w:rsidR="008F08BF" w:rsidRPr="00B50C0B" w:rsidRDefault="008F08BF" w:rsidP="008F08BF">
            <w:pPr>
              <w:widowControl w:val="0"/>
              <w:autoSpaceDE w:val="0"/>
              <w:autoSpaceDN w:val="0"/>
              <w:spacing w:after="0" w:line="313" w:lineRule="exact"/>
              <w:ind w:left="191" w:right="179"/>
              <w:jc w:val="center"/>
              <w:rPr>
                <w:rFonts w:ascii="Times New Roman" w:eastAsia="Garamond" w:hAnsi="Times New Roman" w:cs="Times New Roman"/>
                <w:b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R</w:t>
            </w:r>
            <w:r w:rsidR="0013564D"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L</w:t>
            </w:r>
            <w:r w:rsidRPr="00B50C0B">
              <w:rPr>
                <w:rFonts w:ascii="Times New Roman" w:eastAsia="Garamond" w:hAnsi="Times New Roman" w:cs="Times New Roman"/>
                <w:b/>
                <w:sz w:val="24"/>
                <w:szCs w:val="24"/>
                <w:lang w:val="en-US" w:bidi="en-US"/>
              </w:rPr>
              <w:t xml:space="preserve"> </w:t>
            </w: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(</w:t>
            </w:r>
            <w:proofErr w:type="spellStart"/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kΩ</w:t>
            </w:r>
            <w:proofErr w:type="spellEnd"/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)</w:t>
            </w:r>
          </w:p>
        </w:tc>
        <w:tc>
          <w:tcPr>
            <w:tcW w:w="2880" w:type="dxa"/>
          </w:tcPr>
          <w:p w14:paraId="59CD59B3" w14:textId="014B6761" w:rsidR="008F08BF" w:rsidRPr="00860515" w:rsidRDefault="008F08BF" w:rsidP="008F08BF">
            <w:pPr>
              <w:widowControl w:val="0"/>
              <w:autoSpaceDE w:val="0"/>
              <w:autoSpaceDN w:val="0"/>
              <w:spacing w:after="0" w:line="313" w:lineRule="exact"/>
              <w:ind w:left="191" w:right="183"/>
              <w:jc w:val="center"/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Simulated A</w:t>
            </w:r>
            <w:r w:rsidR="00860515"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v</w:t>
            </w:r>
          </w:p>
        </w:tc>
        <w:tc>
          <w:tcPr>
            <w:tcW w:w="3600" w:type="dxa"/>
          </w:tcPr>
          <w:p w14:paraId="35F701DE" w14:textId="0AFD7C44" w:rsidR="008F08BF" w:rsidRPr="00B50C0B" w:rsidRDefault="008F08BF" w:rsidP="008F08BF">
            <w:pPr>
              <w:widowControl w:val="0"/>
              <w:autoSpaceDE w:val="0"/>
              <w:autoSpaceDN w:val="0"/>
              <w:spacing w:after="0" w:line="313" w:lineRule="exact"/>
              <w:ind w:left="271" w:right="259"/>
              <w:jc w:val="center"/>
              <w:rPr>
                <w:rFonts w:ascii="Times New Roman" w:eastAsia="Garamond" w:hAnsi="Times New Roman" w:cs="Times New Roman"/>
                <w:b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Theoretical A</w:t>
            </w:r>
            <w:r w:rsidR="00860515"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v</w:t>
            </w:r>
            <w:r w:rsidRPr="00B50C0B">
              <w:rPr>
                <w:rFonts w:ascii="Times New Roman" w:eastAsia="Garamond" w:hAnsi="Times New Roman" w:cs="Times New Roman"/>
                <w:b/>
                <w:sz w:val="24"/>
                <w:szCs w:val="24"/>
                <w:lang w:val="en-US" w:bidi="en-US"/>
              </w:rPr>
              <w:t xml:space="preserve"> </w:t>
            </w: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= 1 + (R</w:t>
            </w:r>
            <w:r w:rsidR="00F15813"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1</w:t>
            </w: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/R</w:t>
            </w:r>
            <w:r w:rsidR="00F15813">
              <w:rPr>
                <w:rFonts w:ascii="Times New Roman" w:eastAsia="Garamond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2</w:t>
            </w:r>
            <w:r w:rsidRPr="00B50C0B">
              <w:rPr>
                <w:rFonts w:ascii="Times New Roman" w:eastAsia="Garamond" w:hAnsi="Times New Roman" w:cs="Times New Roman"/>
                <w:b/>
                <w:position w:val="2"/>
                <w:sz w:val="24"/>
                <w:szCs w:val="24"/>
                <w:lang w:val="en-US" w:bidi="en-US"/>
              </w:rPr>
              <w:t>)</w:t>
            </w:r>
          </w:p>
        </w:tc>
      </w:tr>
      <w:tr w:rsidR="008F08BF" w:rsidRPr="008F08BF" w14:paraId="02CC96EE" w14:textId="77777777" w:rsidTr="00F16450">
        <w:trPr>
          <w:trHeight w:val="415"/>
          <w:jc w:val="center"/>
        </w:trPr>
        <w:tc>
          <w:tcPr>
            <w:tcW w:w="1875" w:type="dxa"/>
          </w:tcPr>
          <w:p w14:paraId="4BC7EA2E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452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68" w:type="dxa"/>
          </w:tcPr>
          <w:p w14:paraId="4F6FB4EF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2.2</w:t>
            </w:r>
          </w:p>
        </w:tc>
        <w:tc>
          <w:tcPr>
            <w:tcW w:w="2880" w:type="dxa"/>
          </w:tcPr>
          <w:p w14:paraId="0B7D26F2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5B4BB787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265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3000AEDF" w14:textId="77777777" w:rsidTr="00F16450">
        <w:trPr>
          <w:trHeight w:val="441"/>
          <w:jc w:val="center"/>
        </w:trPr>
        <w:tc>
          <w:tcPr>
            <w:tcW w:w="1875" w:type="dxa"/>
          </w:tcPr>
          <w:p w14:paraId="7DC6D69D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452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68" w:type="dxa"/>
          </w:tcPr>
          <w:p w14:paraId="5024410B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3.9</w:t>
            </w:r>
          </w:p>
        </w:tc>
        <w:tc>
          <w:tcPr>
            <w:tcW w:w="2880" w:type="dxa"/>
          </w:tcPr>
          <w:p w14:paraId="19E02514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46FB4130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13F4E294" w14:textId="77777777" w:rsidTr="00F16450">
        <w:trPr>
          <w:trHeight w:val="414"/>
          <w:jc w:val="center"/>
        </w:trPr>
        <w:tc>
          <w:tcPr>
            <w:tcW w:w="1875" w:type="dxa"/>
          </w:tcPr>
          <w:p w14:paraId="25417216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452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68" w:type="dxa"/>
          </w:tcPr>
          <w:p w14:paraId="5AC27DFF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5.6</w:t>
            </w:r>
          </w:p>
        </w:tc>
        <w:tc>
          <w:tcPr>
            <w:tcW w:w="2880" w:type="dxa"/>
          </w:tcPr>
          <w:p w14:paraId="72688ED4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303C4A23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19D89068" w14:textId="77777777" w:rsidTr="00F16450">
        <w:trPr>
          <w:trHeight w:val="414"/>
          <w:jc w:val="center"/>
        </w:trPr>
        <w:tc>
          <w:tcPr>
            <w:tcW w:w="1875" w:type="dxa"/>
          </w:tcPr>
          <w:p w14:paraId="34A514A5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452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68" w:type="dxa"/>
          </w:tcPr>
          <w:p w14:paraId="3C15BF5B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2880" w:type="dxa"/>
          </w:tcPr>
          <w:p w14:paraId="295ACF7D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1BD6C88D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5C13971D" w14:textId="77777777" w:rsidTr="00F16450">
        <w:trPr>
          <w:trHeight w:val="441"/>
          <w:jc w:val="center"/>
        </w:trPr>
        <w:tc>
          <w:tcPr>
            <w:tcW w:w="1875" w:type="dxa"/>
            <w:shd w:val="clear" w:color="auto" w:fill="E7E6E6"/>
          </w:tcPr>
          <w:p w14:paraId="2428AEB0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1968" w:type="dxa"/>
            <w:shd w:val="clear" w:color="auto" w:fill="E7E6E6"/>
          </w:tcPr>
          <w:p w14:paraId="47C265A9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2880" w:type="dxa"/>
            <w:shd w:val="clear" w:color="auto" w:fill="E7E6E6"/>
          </w:tcPr>
          <w:p w14:paraId="07C2E86D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3600" w:type="dxa"/>
            <w:shd w:val="clear" w:color="auto" w:fill="E7E6E6"/>
          </w:tcPr>
          <w:p w14:paraId="5B5B63E1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8F08BF" w:rsidRPr="008F08BF" w14:paraId="281B33C3" w14:textId="77777777" w:rsidTr="00F16450">
        <w:trPr>
          <w:trHeight w:val="414"/>
          <w:jc w:val="center"/>
        </w:trPr>
        <w:tc>
          <w:tcPr>
            <w:tcW w:w="1875" w:type="dxa"/>
          </w:tcPr>
          <w:p w14:paraId="76990E58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452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68" w:type="dxa"/>
          </w:tcPr>
          <w:p w14:paraId="68C84BDD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2880" w:type="dxa"/>
          </w:tcPr>
          <w:p w14:paraId="67134DE6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6AA070FB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after="0" w:line="269" w:lineRule="exact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0F23EBBC" w14:textId="77777777" w:rsidTr="00F16450">
        <w:trPr>
          <w:trHeight w:val="414"/>
          <w:jc w:val="center"/>
        </w:trPr>
        <w:tc>
          <w:tcPr>
            <w:tcW w:w="1875" w:type="dxa"/>
          </w:tcPr>
          <w:p w14:paraId="369D8CDE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454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100</w:t>
            </w:r>
          </w:p>
        </w:tc>
        <w:tc>
          <w:tcPr>
            <w:tcW w:w="1968" w:type="dxa"/>
          </w:tcPr>
          <w:p w14:paraId="5531EFFF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2880" w:type="dxa"/>
          </w:tcPr>
          <w:p w14:paraId="77D0F12F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25C19954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4A26C623" w14:textId="77777777" w:rsidTr="00F16450">
        <w:trPr>
          <w:trHeight w:val="414"/>
          <w:jc w:val="center"/>
        </w:trPr>
        <w:tc>
          <w:tcPr>
            <w:tcW w:w="1875" w:type="dxa"/>
          </w:tcPr>
          <w:p w14:paraId="701731F5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454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150</w:t>
            </w:r>
          </w:p>
        </w:tc>
        <w:tc>
          <w:tcPr>
            <w:tcW w:w="1968" w:type="dxa"/>
          </w:tcPr>
          <w:p w14:paraId="44E479B7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2880" w:type="dxa"/>
          </w:tcPr>
          <w:p w14:paraId="0C1E491C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00E772AB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  <w:tr w:rsidR="008F08BF" w:rsidRPr="008F08BF" w14:paraId="63999228" w14:textId="77777777" w:rsidTr="00F16450">
        <w:trPr>
          <w:trHeight w:val="414"/>
          <w:jc w:val="center"/>
        </w:trPr>
        <w:tc>
          <w:tcPr>
            <w:tcW w:w="1875" w:type="dxa"/>
          </w:tcPr>
          <w:p w14:paraId="4C8C1983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454" w:right="445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200</w:t>
            </w:r>
          </w:p>
        </w:tc>
        <w:tc>
          <w:tcPr>
            <w:tcW w:w="1968" w:type="dxa"/>
          </w:tcPr>
          <w:p w14:paraId="35BB9201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2880" w:type="dxa"/>
          </w:tcPr>
          <w:p w14:paraId="77DCFAEA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191" w:right="183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6.0206012 dB = 2 V/V</w:t>
            </w:r>
          </w:p>
        </w:tc>
        <w:tc>
          <w:tcPr>
            <w:tcW w:w="3600" w:type="dxa"/>
          </w:tcPr>
          <w:p w14:paraId="7392D8F1" w14:textId="77777777" w:rsidR="008F08BF" w:rsidRPr="00B50C0B" w:rsidRDefault="008F08BF" w:rsidP="008F08BF">
            <w:pPr>
              <w:widowControl w:val="0"/>
              <w:autoSpaceDE w:val="0"/>
              <w:autoSpaceDN w:val="0"/>
              <w:spacing w:before="1" w:after="0" w:line="240" w:lineRule="auto"/>
              <w:ind w:left="264" w:right="259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</w:pPr>
            <w:r w:rsidRPr="00B50C0B">
              <w:rPr>
                <w:rFonts w:ascii="Times New Roman" w:eastAsia="Garamond" w:hAnsi="Times New Roman" w:cs="Times New Roman"/>
                <w:sz w:val="24"/>
                <w:szCs w:val="24"/>
                <w:lang w:val="en-US" w:bidi="en-US"/>
              </w:rPr>
              <w:t>1 + (10kΩ/10kΩ) = 2 V/V</w:t>
            </w:r>
          </w:p>
        </w:tc>
      </w:tr>
    </w:tbl>
    <w:p w14:paraId="4FBF7E93" w14:textId="045F10C9" w:rsidR="00855548" w:rsidRDefault="00855548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E1391DC" w14:textId="5FCF9084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8E811DD" w14:textId="3A021311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CA24D76" w14:textId="7982A359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3C1745C" w14:textId="4F99BDF8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819B70C" w14:textId="6D902D09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F1C9EC4" w14:textId="18039FA5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E1039A2" w14:textId="2F7FDAA3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6F37070" w14:textId="542D4EA1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92E5D70" w14:textId="32C3818E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14E05B2" w14:textId="793D40B9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DE8E8DA" w14:textId="2B39BF8D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1763B38" w14:textId="0FCAB9A0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F3FE047" w14:textId="008BE3A1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1A85741" w14:textId="02282233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8B4A560" w14:textId="253947D5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185710D" w14:textId="174EBBD1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2880E54" w14:textId="789A7857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9079AEA" w14:textId="13CEDFD9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26E3D56" w14:textId="5A33B3E1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C889BF4" w14:textId="6FD3A89E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5F8B275" w14:textId="50E2EC20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C895541" w14:textId="2B9858FC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E9A8222" w14:textId="11274300" w:rsidR="008F08BF" w:rsidRDefault="008F08BF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6499256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C17DD9A" w14:textId="63EA61B3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1B2FFE5" w14:textId="3B0FD54D" w:rsidR="00B50C0B" w:rsidRDefault="00B50C0B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976AE08" w14:textId="08FF588E" w:rsidR="00B50C0B" w:rsidRDefault="00B50C0B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6F4E56D" w14:textId="77777777" w:rsidR="00B50C0B" w:rsidRDefault="00B50C0B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1A72CDBB" w14:textId="25CB28B3" w:rsidR="00F16450" w:rsidRPr="00F16450" w:rsidRDefault="00B50C0B" w:rsidP="00F164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C</w:t>
      </w:r>
      <w:r w:rsidR="00F16450" w:rsidRPr="00F16450">
        <w:rPr>
          <w:rFonts w:ascii="Times New Roman" w:hAnsi="Times New Roman" w:cs="Times New Roman"/>
          <w:sz w:val="32"/>
          <w:szCs w:val="32"/>
          <w:u w:val="single"/>
          <w:lang w:val="en-US"/>
        </w:rPr>
        <w:t>CVS</w:t>
      </w:r>
    </w:p>
    <w:p w14:paraId="3164E8E6" w14:textId="38AF7038" w:rsidR="00F16450" w:rsidRPr="00F16450" w:rsidRDefault="00F16450" w:rsidP="00F227C2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Schematic</w:t>
      </w:r>
    </w:p>
    <w:p w14:paraId="074785EB" w14:textId="6958DB84" w:rsidR="00F16450" w:rsidRPr="00F16450" w:rsidRDefault="0013564D" w:rsidP="00F16450">
      <w:pPr>
        <w:spacing w:before="60" w:after="60"/>
        <w:rPr>
          <w:rFonts w:ascii="Times New Roman" w:hAnsi="Times New Roman" w:cs="Times New Roman"/>
          <w:b/>
          <w:sz w:val="24"/>
          <w:szCs w:val="24"/>
          <w:lang w:val="en-US" w:bidi="en-US"/>
        </w:rPr>
      </w:pPr>
      <w:r w:rsidRPr="0013564D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10EA4DB8" wp14:editId="4D1777B1">
            <wp:extent cx="6648450" cy="2559050"/>
            <wp:effectExtent l="19050" t="19050" r="1905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715A0" w14:textId="77777777" w:rsidR="00935658" w:rsidRDefault="00935658" w:rsidP="00F22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58BB680A" w14:textId="26DE153B" w:rsidR="00F16450" w:rsidRPr="00F16450" w:rsidRDefault="00F16450" w:rsidP="00F22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Source V</w:t>
      </w:r>
      <w:r w:rsidR="0092202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s</w:t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50mV and load varied</w:t>
      </w:r>
    </w:p>
    <w:p w14:paraId="5523029A" w14:textId="1FC864D2" w:rsidR="00F16450" w:rsidRPr="00F16450" w:rsidRDefault="00935658" w:rsidP="00935658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  <w:lang w:val="en-US" w:bidi="en-US"/>
        </w:rPr>
      </w:pPr>
      <w:r w:rsidRPr="00935658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7BEF6831" wp14:editId="693E2A04">
            <wp:extent cx="2791215" cy="2029108"/>
            <wp:effectExtent l="19050" t="19050" r="2857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5658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6F925420" wp14:editId="3CABA43C">
            <wp:extent cx="2772162" cy="2000529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0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7ADDB" w14:textId="77777777" w:rsidR="00F16450" w:rsidRPr="00F16450" w:rsidRDefault="00F16450" w:rsidP="00F16450">
      <w:pPr>
        <w:spacing w:before="60" w:after="60"/>
        <w:rPr>
          <w:rFonts w:ascii="Times New Roman" w:hAnsi="Times New Roman" w:cs="Times New Roman"/>
          <w:b/>
          <w:sz w:val="24"/>
          <w:szCs w:val="24"/>
          <w:lang w:val="en-US" w:bidi="en-US"/>
        </w:rPr>
      </w:pPr>
    </w:p>
    <w:p w14:paraId="506D5D0B" w14:textId="77777777" w:rsidR="00E415EE" w:rsidRPr="00F16450" w:rsidRDefault="00E415EE" w:rsidP="00E415EE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Load R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L</w:t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10kΩ and source varied</w:t>
      </w:r>
    </w:p>
    <w:p w14:paraId="3835AC82" w14:textId="4F26EB42" w:rsidR="00F16450" w:rsidRPr="00935658" w:rsidRDefault="00935658" w:rsidP="00935658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  <w:lang w:val="en-US" w:bidi="en-US"/>
        </w:rPr>
        <w:sectPr w:rsidR="00F16450" w:rsidRPr="00935658" w:rsidSect="00F1645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13564D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06B2DAE0" wp14:editId="16836D90">
            <wp:extent cx="2800741" cy="2086266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564D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4B0EEAE7" wp14:editId="16568599">
            <wp:extent cx="2800741" cy="2086266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BD458" w14:textId="77777777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94A0DCB" w14:textId="10B0A456" w:rsidR="00F16450" w:rsidRPr="00F16450" w:rsidRDefault="00F16450" w:rsidP="00B50C0B">
      <w:pPr>
        <w:spacing w:before="60"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Comparison of simulated and theoretical values</w:t>
      </w:r>
    </w:p>
    <w:tbl>
      <w:tblPr>
        <w:tblpPr w:leftFromText="180" w:rightFromText="180" w:vertAnchor="text" w:horzAnchor="margin" w:tblpXSpec="center" w:tblpY="19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950"/>
        <w:gridCol w:w="3255"/>
        <w:gridCol w:w="3419"/>
      </w:tblGrid>
      <w:tr w:rsidR="00F16450" w:rsidRPr="00F16450" w14:paraId="4EE069F7" w14:textId="77777777" w:rsidTr="00E57101">
        <w:trPr>
          <w:trHeight w:val="489"/>
        </w:trPr>
        <w:tc>
          <w:tcPr>
            <w:tcW w:w="1276" w:type="dxa"/>
          </w:tcPr>
          <w:p w14:paraId="5900154A" w14:textId="796FF753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V</w:t>
            </w:r>
            <w:r w:rsidR="00F1581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s</w:t>
            </w: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(mV)</w:t>
            </w:r>
          </w:p>
        </w:tc>
        <w:tc>
          <w:tcPr>
            <w:tcW w:w="1950" w:type="dxa"/>
          </w:tcPr>
          <w:p w14:paraId="733D8AFA" w14:textId="0555F292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R</w:t>
            </w:r>
            <w:r w:rsidR="00F1581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1</w:t>
            </w: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(</w:t>
            </w:r>
            <w:proofErr w:type="spellStart"/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kΩ</w:t>
            </w:r>
            <w:proofErr w:type="spellEnd"/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)</w:t>
            </w:r>
          </w:p>
        </w:tc>
        <w:tc>
          <w:tcPr>
            <w:tcW w:w="3255" w:type="dxa"/>
          </w:tcPr>
          <w:p w14:paraId="1B098385" w14:textId="70B33A84" w:rsidR="00F16450" w:rsidRPr="00E415EE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Simulated A</w:t>
            </w:r>
            <w:r w:rsidR="00E415E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R</w:t>
            </w:r>
          </w:p>
        </w:tc>
        <w:tc>
          <w:tcPr>
            <w:tcW w:w="3419" w:type="dxa"/>
          </w:tcPr>
          <w:p w14:paraId="570751F8" w14:textId="71255261" w:rsidR="00F16450" w:rsidRPr="00F15813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Theoretical A</w:t>
            </w:r>
            <w:r w:rsidR="00E415E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R</w:t>
            </w: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= R</w:t>
            </w:r>
            <w:r w:rsidR="00F1581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f</w:t>
            </w:r>
          </w:p>
        </w:tc>
      </w:tr>
      <w:tr w:rsidR="00F16450" w:rsidRPr="00F16450" w14:paraId="5A5FB7F7" w14:textId="77777777" w:rsidTr="00E57101">
        <w:trPr>
          <w:trHeight w:val="415"/>
        </w:trPr>
        <w:tc>
          <w:tcPr>
            <w:tcW w:w="1276" w:type="dxa"/>
          </w:tcPr>
          <w:p w14:paraId="124DFE8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50" w:type="dxa"/>
          </w:tcPr>
          <w:p w14:paraId="552A33B2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2.2</w:t>
            </w:r>
          </w:p>
        </w:tc>
        <w:tc>
          <w:tcPr>
            <w:tcW w:w="3255" w:type="dxa"/>
          </w:tcPr>
          <w:p w14:paraId="4F0E056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 dB = 46.99969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67F26D80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6B25244A" w14:textId="77777777" w:rsidTr="00E57101">
        <w:trPr>
          <w:trHeight w:val="441"/>
        </w:trPr>
        <w:tc>
          <w:tcPr>
            <w:tcW w:w="1276" w:type="dxa"/>
          </w:tcPr>
          <w:p w14:paraId="2521713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50" w:type="dxa"/>
          </w:tcPr>
          <w:p w14:paraId="0F01602A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3.9</w:t>
            </w:r>
          </w:p>
        </w:tc>
        <w:tc>
          <w:tcPr>
            <w:tcW w:w="3255" w:type="dxa"/>
          </w:tcPr>
          <w:p w14:paraId="42D2F78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93.441903 dB = 46.99971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326F192A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728F1C51" w14:textId="77777777" w:rsidTr="00E57101">
        <w:trPr>
          <w:trHeight w:val="414"/>
        </w:trPr>
        <w:tc>
          <w:tcPr>
            <w:tcW w:w="1276" w:type="dxa"/>
          </w:tcPr>
          <w:p w14:paraId="0AEE286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50" w:type="dxa"/>
          </w:tcPr>
          <w:p w14:paraId="6D90416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5.6</w:t>
            </w:r>
          </w:p>
        </w:tc>
        <w:tc>
          <w:tcPr>
            <w:tcW w:w="3255" w:type="dxa"/>
          </w:tcPr>
          <w:p w14:paraId="52299AF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93.441903 dB = 46.999707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212A65C6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73A0CD80" w14:textId="77777777" w:rsidTr="00E57101">
        <w:trPr>
          <w:trHeight w:val="414"/>
        </w:trPr>
        <w:tc>
          <w:tcPr>
            <w:tcW w:w="1276" w:type="dxa"/>
          </w:tcPr>
          <w:p w14:paraId="773E42E3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50" w:type="dxa"/>
          </w:tcPr>
          <w:p w14:paraId="2A98FB3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255" w:type="dxa"/>
          </w:tcPr>
          <w:p w14:paraId="49EA7DD1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93.441904 dB = 46.999712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43E9990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6CD3A27C" w14:textId="77777777" w:rsidTr="00E57101">
        <w:trPr>
          <w:trHeight w:val="441"/>
        </w:trPr>
        <w:tc>
          <w:tcPr>
            <w:tcW w:w="1276" w:type="dxa"/>
            <w:shd w:val="clear" w:color="auto" w:fill="E7E6E6"/>
          </w:tcPr>
          <w:p w14:paraId="7AF8A28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1950" w:type="dxa"/>
            <w:shd w:val="clear" w:color="auto" w:fill="E7E6E6"/>
          </w:tcPr>
          <w:p w14:paraId="2F801F23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3255" w:type="dxa"/>
            <w:shd w:val="clear" w:color="auto" w:fill="E7E6E6"/>
          </w:tcPr>
          <w:p w14:paraId="61375290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3419" w:type="dxa"/>
            <w:shd w:val="clear" w:color="auto" w:fill="E7E6E6"/>
          </w:tcPr>
          <w:p w14:paraId="226737C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F16450" w:rsidRPr="00F16450" w14:paraId="3E627348" w14:textId="77777777" w:rsidTr="00E57101">
        <w:trPr>
          <w:trHeight w:val="414"/>
        </w:trPr>
        <w:tc>
          <w:tcPr>
            <w:tcW w:w="1276" w:type="dxa"/>
          </w:tcPr>
          <w:p w14:paraId="0E0D5D0C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950" w:type="dxa"/>
          </w:tcPr>
          <w:p w14:paraId="31B73B5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255" w:type="dxa"/>
          </w:tcPr>
          <w:p w14:paraId="5D6CA2B1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93.441904 dB = 46.999712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2BAA469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72DB6F45" w14:textId="77777777" w:rsidTr="00E57101">
        <w:trPr>
          <w:trHeight w:val="414"/>
        </w:trPr>
        <w:tc>
          <w:tcPr>
            <w:tcW w:w="1276" w:type="dxa"/>
          </w:tcPr>
          <w:p w14:paraId="61ED70FD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100</w:t>
            </w:r>
          </w:p>
        </w:tc>
        <w:tc>
          <w:tcPr>
            <w:tcW w:w="1950" w:type="dxa"/>
          </w:tcPr>
          <w:p w14:paraId="6D147FF6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255" w:type="dxa"/>
          </w:tcPr>
          <w:p w14:paraId="467DE95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93.441904 dB = 46.999712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676D9AE0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48D8F1A7" w14:textId="77777777" w:rsidTr="00E57101">
        <w:trPr>
          <w:trHeight w:val="414"/>
        </w:trPr>
        <w:tc>
          <w:tcPr>
            <w:tcW w:w="1276" w:type="dxa"/>
          </w:tcPr>
          <w:p w14:paraId="6748997C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150</w:t>
            </w:r>
          </w:p>
        </w:tc>
        <w:tc>
          <w:tcPr>
            <w:tcW w:w="1950" w:type="dxa"/>
          </w:tcPr>
          <w:p w14:paraId="673507C8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255" w:type="dxa"/>
          </w:tcPr>
          <w:p w14:paraId="7878666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93.441904 dB = 46.999712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3DFDB36B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  <w:tr w:rsidR="00F16450" w:rsidRPr="00F16450" w14:paraId="23D9AE95" w14:textId="77777777" w:rsidTr="00E57101">
        <w:trPr>
          <w:trHeight w:val="414"/>
        </w:trPr>
        <w:tc>
          <w:tcPr>
            <w:tcW w:w="1276" w:type="dxa"/>
          </w:tcPr>
          <w:p w14:paraId="45BB6F15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200</w:t>
            </w:r>
          </w:p>
        </w:tc>
        <w:tc>
          <w:tcPr>
            <w:tcW w:w="1950" w:type="dxa"/>
          </w:tcPr>
          <w:p w14:paraId="42A1432F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255" w:type="dxa"/>
          </w:tcPr>
          <w:p w14:paraId="3F9B31A6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93.441904 dB = 46.999712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  <w:tc>
          <w:tcPr>
            <w:tcW w:w="3419" w:type="dxa"/>
          </w:tcPr>
          <w:p w14:paraId="3FCC8366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47 </w:t>
            </w:r>
            <w:proofErr w:type="spellStart"/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kΩ</w:t>
            </w:r>
            <w:proofErr w:type="spellEnd"/>
          </w:p>
        </w:tc>
      </w:tr>
    </w:tbl>
    <w:p w14:paraId="0D94F4F6" w14:textId="26864A6D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8E1EEE6" w14:textId="5E96A2FA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3F73E37" w14:textId="4F1AA550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C44C607" w14:textId="056DDDD4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2E3B4FA" w14:textId="54A2C60B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3946B11" w14:textId="6FDC2132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AF279F1" w14:textId="733CF946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533F3D6" w14:textId="351E0088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B072630" w14:textId="3C50F5E6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FA44B2F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2E82AF77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11235F10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21C50274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00DF56E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57C5946A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CF466B5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02126772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F990A3A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7098CCF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0A90633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714DE762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034E1D3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081A848B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5B654000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1BC70805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26B2D87D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68EC495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272B8783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09D2E54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72E6FC43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1F30BD98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83EC677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C8D0565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7E8DC708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0BDFB72B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E924D43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7F75598F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0A396C6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28C3172A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77389874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32615FD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4BE033E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61F7D0C6" w14:textId="535DB272" w:rsidR="00F16450" w:rsidRPr="00F227C2" w:rsidRDefault="00F16450" w:rsidP="00F227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16450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VC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</w:t>
      </w:r>
      <w:r w:rsidRPr="00F16450">
        <w:rPr>
          <w:rFonts w:ascii="Times New Roman" w:hAnsi="Times New Roman" w:cs="Times New Roman"/>
          <w:sz w:val="32"/>
          <w:szCs w:val="32"/>
          <w:u w:val="single"/>
          <w:lang w:val="en-US"/>
        </w:rPr>
        <w:t>S</w:t>
      </w:r>
    </w:p>
    <w:p w14:paraId="60B3CC44" w14:textId="231C2429" w:rsidR="00F16450" w:rsidRPr="00F16450" w:rsidRDefault="00F16450" w:rsidP="00F16450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Schematic</w:t>
      </w:r>
    </w:p>
    <w:p w14:paraId="46198977" w14:textId="6F765F31" w:rsidR="00CE0F10" w:rsidRPr="00CE0F10" w:rsidRDefault="00935658" w:rsidP="00CE0F10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  <w:lang w:val="en-US" w:bidi="en-US"/>
        </w:rPr>
      </w:pPr>
      <w:r w:rsidRPr="00935658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761DAFDD" wp14:editId="1EF77681">
            <wp:extent cx="6848475" cy="2921778"/>
            <wp:effectExtent l="19050" t="19050" r="9525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7605" cy="2925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EEA8A" w14:textId="77777777" w:rsidR="007D0CA3" w:rsidRPr="007D0CA3" w:rsidRDefault="007D0CA3" w:rsidP="00ED1D42">
      <w:pPr>
        <w:tabs>
          <w:tab w:val="left" w:pos="5100"/>
          <w:tab w:val="center" w:pos="5745"/>
        </w:tabs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2917CD3" w14:textId="19F3CB59" w:rsidR="007D0CA3" w:rsidRPr="00F16450" w:rsidRDefault="00922024" w:rsidP="007D0C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 </w:t>
      </w:r>
      <w:r w:rsidRPr="00920B55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Source V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s</w:t>
      </w:r>
      <w:r w:rsidRPr="00920B55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50mV and load varied</w:t>
      </w:r>
    </w:p>
    <w:p w14:paraId="07F2F466" w14:textId="54A2CE15" w:rsidR="00ED1D42" w:rsidRDefault="007D0CA3" w:rsidP="00ED1D42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7D0CA3">
        <w:rPr>
          <w:rFonts w:ascii="Times New Roman" w:hAnsi="Times New Roman" w:cs="Times New Roman"/>
          <w:b/>
          <w:bCs/>
          <w:noProof/>
          <w:sz w:val="24"/>
          <w:szCs w:val="24"/>
          <w:lang w:val="en-US" w:bidi="en-US"/>
        </w:rPr>
        <w:drawing>
          <wp:inline distT="0" distB="0" distL="0" distR="0" wp14:anchorId="4495CAAE" wp14:editId="418D428A">
            <wp:extent cx="2800741" cy="2038635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0CA3">
        <w:rPr>
          <w:rFonts w:ascii="Times New Roman" w:hAnsi="Times New Roman" w:cs="Times New Roman"/>
          <w:b/>
          <w:bCs/>
          <w:noProof/>
          <w:sz w:val="24"/>
          <w:szCs w:val="24"/>
          <w:lang w:val="en-US" w:bidi="en-US"/>
        </w:rPr>
        <w:drawing>
          <wp:inline distT="0" distB="0" distL="0" distR="0" wp14:anchorId="633E6CFD" wp14:editId="6CE82356">
            <wp:extent cx="2772162" cy="2019582"/>
            <wp:effectExtent l="19050" t="19050" r="2857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8E20F" w14:textId="77777777" w:rsidR="00ED1D42" w:rsidRDefault="00ED1D42" w:rsidP="00ED1D42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3C93524E" w14:textId="77777777" w:rsidR="00ED1D42" w:rsidRPr="00F16450" w:rsidRDefault="00ED1D42" w:rsidP="00ED1D42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ab/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Load R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L</w:t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10kΩ and source varied</w:t>
      </w:r>
    </w:p>
    <w:p w14:paraId="7AC95BE4" w14:textId="77777777" w:rsidR="00ED1D42" w:rsidRDefault="00ED1D42" w:rsidP="00ED1D42">
      <w:pPr>
        <w:tabs>
          <w:tab w:val="left" w:pos="5100"/>
          <w:tab w:val="center" w:pos="5745"/>
        </w:tabs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E415EE">
        <w:rPr>
          <w:rFonts w:ascii="Times New Roman" w:hAnsi="Times New Roman" w:cs="Times New Roman"/>
          <w:b/>
          <w:bCs/>
          <w:noProof/>
          <w:sz w:val="24"/>
          <w:szCs w:val="24"/>
          <w:lang w:val="en-US" w:bidi="en-US"/>
        </w:rPr>
        <w:drawing>
          <wp:inline distT="0" distB="0" distL="0" distR="0" wp14:anchorId="6DF47804" wp14:editId="56AD2D3C">
            <wp:extent cx="2781688" cy="2019582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415EE">
        <w:rPr>
          <w:rFonts w:ascii="Times New Roman" w:hAnsi="Times New Roman" w:cs="Times New Roman"/>
          <w:noProof/>
          <w:sz w:val="24"/>
          <w:szCs w:val="24"/>
          <w:lang w:val="en-US" w:bidi="en-US"/>
        </w:rPr>
        <w:drawing>
          <wp:inline distT="0" distB="0" distL="0" distR="0" wp14:anchorId="4CAD3355" wp14:editId="2B972A3C">
            <wp:extent cx="2752725" cy="2022410"/>
            <wp:effectExtent l="19050" t="19050" r="9525" b="165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9243" cy="203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55F7E" w14:textId="19D726B4" w:rsidR="00ED1D42" w:rsidRDefault="00ED1D42" w:rsidP="00ED1D42">
      <w:pPr>
        <w:tabs>
          <w:tab w:val="left" w:pos="1335"/>
        </w:tabs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04CAD9E" w14:textId="11AD4A28" w:rsidR="00ED1D42" w:rsidRPr="00ED1D42" w:rsidRDefault="00ED1D42" w:rsidP="00ED1D42">
      <w:pPr>
        <w:tabs>
          <w:tab w:val="left" w:pos="1335"/>
        </w:tabs>
        <w:rPr>
          <w:rFonts w:ascii="Times New Roman" w:hAnsi="Times New Roman" w:cs="Times New Roman"/>
          <w:sz w:val="24"/>
          <w:szCs w:val="24"/>
          <w:lang w:val="en-US" w:bidi="en-US"/>
        </w:rPr>
        <w:sectPr w:rsidR="00ED1D42" w:rsidRPr="00ED1D42">
          <w:pgSz w:w="11910" w:h="16840"/>
          <w:pgMar w:top="460" w:right="240" w:bottom="280" w:left="18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ab/>
      </w:r>
    </w:p>
    <w:p w14:paraId="68B27249" w14:textId="77777777" w:rsidR="00F16450" w:rsidRDefault="00F16450" w:rsidP="00F16450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</w:p>
    <w:p w14:paraId="4BB2D017" w14:textId="7DDED586" w:rsidR="00F16450" w:rsidRPr="00F16450" w:rsidRDefault="00F16450" w:rsidP="00F227C2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Comparison of simulated and theoretical values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2047"/>
        <w:gridCol w:w="3468"/>
        <w:gridCol w:w="2789"/>
      </w:tblGrid>
      <w:tr w:rsidR="00F16450" w:rsidRPr="00F16450" w14:paraId="21F0D84F" w14:textId="77777777" w:rsidTr="00E57101">
        <w:trPr>
          <w:trHeight w:val="403"/>
        </w:trPr>
        <w:tc>
          <w:tcPr>
            <w:tcW w:w="1236" w:type="dxa"/>
          </w:tcPr>
          <w:p w14:paraId="25E5ECE8" w14:textId="7F40B261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V</w:t>
            </w:r>
            <w:r w:rsidR="00E415E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S</w:t>
            </w: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(mV)</w:t>
            </w:r>
          </w:p>
        </w:tc>
        <w:tc>
          <w:tcPr>
            <w:tcW w:w="2047" w:type="dxa"/>
          </w:tcPr>
          <w:p w14:paraId="00BE3F00" w14:textId="61AAB940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R</w:t>
            </w:r>
            <w:r w:rsidR="00CE0F1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L</w:t>
            </w: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(</w:t>
            </w:r>
            <w:proofErr w:type="spellStart"/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kΩ</w:t>
            </w:r>
            <w:proofErr w:type="spellEnd"/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)</w:t>
            </w:r>
          </w:p>
        </w:tc>
        <w:tc>
          <w:tcPr>
            <w:tcW w:w="3468" w:type="dxa"/>
          </w:tcPr>
          <w:p w14:paraId="1D8397C0" w14:textId="26D8DB48" w:rsidR="00F16450" w:rsidRPr="00E415EE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Simulated A</w:t>
            </w:r>
            <w:r w:rsidR="00E415E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T</w:t>
            </w:r>
          </w:p>
        </w:tc>
        <w:tc>
          <w:tcPr>
            <w:tcW w:w="2789" w:type="dxa"/>
          </w:tcPr>
          <w:p w14:paraId="5C6175CB" w14:textId="68612069" w:rsidR="00F16450" w:rsidRPr="00E415EE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Theoretical A</w:t>
            </w:r>
            <w:r w:rsidR="00E415E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T</w:t>
            </w:r>
            <w:r w:rsidRPr="00F16450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= 1/R</w:t>
            </w:r>
            <w:r w:rsidR="00E415E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2</w:t>
            </w:r>
          </w:p>
        </w:tc>
      </w:tr>
      <w:tr w:rsidR="00F16450" w:rsidRPr="00F16450" w14:paraId="0A365990" w14:textId="77777777" w:rsidTr="00E57101">
        <w:trPr>
          <w:trHeight w:val="342"/>
        </w:trPr>
        <w:tc>
          <w:tcPr>
            <w:tcW w:w="1236" w:type="dxa"/>
          </w:tcPr>
          <w:p w14:paraId="2FA70B8B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2047" w:type="dxa"/>
          </w:tcPr>
          <w:p w14:paraId="367299DB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2.2</w:t>
            </w:r>
          </w:p>
        </w:tc>
        <w:tc>
          <w:tcPr>
            <w:tcW w:w="3468" w:type="dxa"/>
          </w:tcPr>
          <w:p w14:paraId="65852F8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-40.003373 dB = 0.009996 Ω-1</w:t>
            </w:r>
          </w:p>
        </w:tc>
        <w:tc>
          <w:tcPr>
            <w:tcW w:w="2789" w:type="dxa"/>
          </w:tcPr>
          <w:p w14:paraId="417D97D3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5CF6F413" w14:textId="77777777" w:rsidTr="00E57101">
        <w:trPr>
          <w:trHeight w:val="364"/>
        </w:trPr>
        <w:tc>
          <w:tcPr>
            <w:tcW w:w="1236" w:type="dxa"/>
          </w:tcPr>
          <w:p w14:paraId="6216AFF8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2047" w:type="dxa"/>
          </w:tcPr>
          <w:p w14:paraId="1B69A1F3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3.9</w:t>
            </w:r>
          </w:p>
        </w:tc>
        <w:tc>
          <w:tcPr>
            <w:tcW w:w="3468" w:type="dxa"/>
          </w:tcPr>
          <w:p w14:paraId="3E76AD7C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-40.008951 dB = 0.009989 Ω-1</w:t>
            </w:r>
          </w:p>
        </w:tc>
        <w:tc>
          <w:tcPr>
            <w:tcW w:w="2789" w:type="dxa"/>
          </w:tcPr>
          <w:p w14:paraId="69EA4F7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2A3B4D04" w14:textId="77777777" w:rsidTr="00E57101">
        <w:trPr>
          <w:trHeight w:val="341"/>
        </w:trPr>
        <w:tc>
          <w:tcPr>
            <w:tcW w:w="1236" w:type="dxa"/>
          </w:tcPr>
          <w:p w14:paraId="08FE5C11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2047" w:type="dxa"/>
          </w:tcPr>
          <w:p w14:paraId="211E9F8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5.6</w:t>
            </w:r>
          </w:p>
        </w:tc>
        <w:tc>
          <w:tcPr>
            <w:tcW w:w="3468" w:type="dxa"/>
          </w:tcPr>
          <w:p w14:paraId="2EDA4C4B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-40.017022 dB = 0.009980 Ω-1</w:t>
            </w:r>
          </w:p>
        </w:tc>
        <w:tc>
          <w:tcPr>
            <w:tcW w:w="2789" w:type="dxa"/>
          </w:tcPr>
          <w:p w14:paraId="07AD9BB6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1E6F3535" w14:textId="77777777" w:rsidTr="00E57101">
        <w:trPr>
          <w:trHeight w:val="341"/>
        </w:trPr>
        <w:tc>
          <w:tcPr>
            <w:tcW w:w="1236" w:type="dxa"/>
          </w:tcPr>
          <w:p w14:paraId="40065943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2047" w:type="dxa"/>
          </w:tcPr>
          <w:p w14:paraId="4E9B2BC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468" w:type="dxa"/>
          </w:tcPr>
          <w:p w14:paraId="31EAE28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-40.04938 dB = 0.009943 Ω-1</w:t>
            </w:r>
          </w:p>
        </w:tc>
        <w:tc>
          <w:tcPr>
            <w:tcW w:w="2789" w:type="dxa"/>
          </w:tcPr>
          <w:p w14:paraId="1B015D91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3FF1DC8B" w14:textId="77777777" w:rsidTr="00E57101">
        <w:trPr>
          <w:trHeight w:val="364"/>
        </w:trPr>
        <w:tc>
          <w:tcPr>
            <w:tcW w:w="1236" w:type="dxa"/>
            <w:shd w:val="clear" w:color="auto" w:fill="E7E6E6"/>
          </w:tcPr>
          <w:p w14:paraId="2B58E834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2047" w:type="dxa"/>
            <w:shd w:val="clear" w:color="auto" w:fill="E7E6E6"/>
          </w:tcPr>
          <w:p w14:paraId="0CD0E45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3468" w:type="dxa"/>
            <w:shd w:val="clear" w:color="auto" w:fill="E7E6E6"/>
          </w:tcPr>
          <w:p w14:paraId="44D4A21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2789" w:type="dxa"/>
            <w:shd w:val="clear" w:color="auto" w:fill="E7E6E6"/>
          </w:tcPr>
          <w:p w14:paraId="2C5B26F2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F16450" w:rsidRPr="00F16450" w14:paraId="0E8BE4AD" w14:textId="77777777" w:rsidTr="00E57101">
        <w:trPr>
          <w:trHeight w:val="341"/>
        </w:trPr>
        <w:tc>
          <w:tcPr>
            <w:tcW w:w="1236" w:type="dxa"/>
          </w:tcPr>
          <w:p w14:paraId="3CA6970A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2047" w:type="dxa"/>
          </w:tcPr>
          <w:p w14:paraId="5DFD2C9A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468" w:type="dxa"/>
          </w:tcPr>
          <w:p w14:paraId="54A50535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-40.04938 dB = 0.009943 Ω-1</w:t>
            </w:r>
          </w:p>
        </w:tc>
        <w:tc>
          <w:tcPr>
            <w:tcW w:w="2789" w:type="dxa"/>
          </w:tcPr>
          <w:p w14:paraId="59C5A65B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15859BC1" w14:textId="77777777" w:rsidTr="00E57101">
        <w:trPr>
          <w:trHeight w:val="341"/>
        </w:trPr>
        <w:tc>
          <w:tcPr>
            <w:tcW w:w="1236" w:type="dxa"/>
          </w:tcPr>
          <w:p w14:paraId="27D07EBD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100</w:t>
            </w:r>
          </w:p>
        </w:tc>
        <w:tc>
          <w:tcPr>
            <w:tcW w:w="2047" w:type="dxa"/>
          </w:tcPr>
          <w:p w14:paraId="049AF3DA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468" w:type="dxa"/>
          </w:tcPr>
          <w:p w14:paraId="4789A7D8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-40.04938 dB = 0.009943 Ω-1</w:t>
            </w:r>
          </w:p>
        </w:tc>
        <w:tc>
          <w:tcPr>
            <w:tcW w:w="2789" w:type="dxa"/>
          </w:tcPr>
          <w:p w14:paraId="06F8E56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15216F4A" w14:textId="77777777" w:rsidTr="00E57101">
        <w:trPr>
          <w:trHeight w:val="341"/>
        </w:trPr>
        <w:tc>
          <w:tcPr>
            <w:tcW w:w="1236" w:type="dxa"/>
          </w:tcPr>
          <w:p w14:paraId="41B4EDD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150</w:t>
            </w:r>
          </w:p>
        </w:tc>
        <w:tc>
          <w:tcPr>
            <w:tcW w:w="2047" w:type="dxa"/>
          </w:tcPr>
          <w:p w14:paraId="551529D2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468" w:type="dxa"/>
          </w:tcPr>
          <w:p w14:paraId="27F23987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-40.04938 dB = 0.009943 Ω-1</w:t>
            </w:r>
          </w:p>
        </w:tc>
        <w:tc>
          <w:tcPr>
            <w:tcW w:w="2789" w:type="dxa"/>
          </w:tcPr>
          <w:p w14:paraId="1295BA86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  <w:tr w:rsidR="00F16450" w:rsidRPr="00F16450" w14:paraId="1B477FA8" w14:textId="77777777" w:rsidTr="00E57101">
        <w:trPr>
          <w:trHeight w:val="341"/>
        </w:trPr>
        <w:tc>
          <w:tcPr>
            <w:tcW w:w="1236" w:type="dxa"/>
          </w:tcPr>
          <w:p w14:paraId="3EB71DBC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200</w:t>
            </w:r>
          </w:p>
        </w:tc>
        <w:tc>
          <w:tcPr>
            <w:tcW w:w="2047" w:type="dxa"/>
          </w:tcPr>
          <w:p w14:paraId="11FC8373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3468" w:type="dxa"/>
          </w:tcPr>
          <w:p w14:paraId="1F4B9790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-40.04938 dB = 0.009943 Ω-1</w:t>
            </w:r>
          </w:p>
        </w:tc>
        <w:tc>
          <w:tcPr>
            <w:tcW w:w="2789" w:type="dxa"/>
          </w:tcPr>
          <w:p w14:paraId="32023F69" w14:textId="77777777" w:rsidR="00F16450" w:rsidRPr="00F16450" w:rsidRDefault="00F16450" w:rsidP="00B50C0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F16450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1/100Ω = 0.01 Ω-1</w:t>
            </w:r>
          </w:p>
        </w:tc>
      </w:tr>
    </w:tbl>
    <w:p w14:paraId="02E59F73" w14:textId="0A9E5753" w:rsidR="00F16450" w:rsidRDefault="00F16450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788C392" w14:textId="54C3AFA0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2356311" w14:textId="05266A22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DC23DA5" w14:textId="0FC3ABA0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09BD3F1" w14:textId="551EB4F1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6106D13" w14:textId="0F353E7B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8AAC097" w14:textId="19AB1469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33AB26C" w14:textId="0DDBAE82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FC25977" w14:textId="1DEEF277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2D8769A" w14:textId="754AD4B3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2CEC073" w14:textId="60B9EB7E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78C3A4E" w14:textId="39A5B401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4F752E5" w14:textId="3F33EE70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64F10F5" w14:textId="624A71C6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CFBB2E9" w14:textId="3F0B89C2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8B0ADA5" w14:textId="6D02686F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06D4DD5" w14:textId="4C4FA03F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5C36FBF" w14:textId="55A2CA94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1426196" w14:textId="4AA69ED1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527A445" w14:textId="0CD5DDEF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3AFDED6" w14:textId="0D047663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F3E61BE" w14:textId="1738B58E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599C20E" w14:textId="26B67924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1521CD7" w14:textId="062937E1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651690F" w14:textId="2C3858BD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8B120E8" w14:textId="0E481A62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F28DA9E" w14:textId="5D57E85E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07A397D" w14:textId="3BFC33FF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5639155" w14:textId="67CB3F98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B53A2A0" w14:textId="5292D05B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5501331" w14:textId="4BFD1A5D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96C37AD" w14:textId="77777777" w:rsidR="00920B55" w:rsidRDefault="00920B55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4B65818" w14:textId="7FA20A9E" w:rsidR="00920B55" w:rsidRPr="00920B55" w:rsidRDefault="00F16450" w:rsidP="00920B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CCCS</w:t>
      </w:r>
    </w:p>
    <w:p w14:paraId="583B750A" w14:textId="02D5C3BF" w:rsidR="00920B55" w:rsidRPr="00920B55" w:rsidRDefault="00920B55" w:rsidP="00920B5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bookmarkStart w:id="1" w:name="_Hlk64322839"/>
      <w:r w:rsidRPr="00920B55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Schematic</w:t>
      </w:r>
    </w:p>
    <w:p w14:paraId="7C05F3CB" w14:textId="3D9B815D" w:rsidR="00920B55" w:rsidRPr="00BE52E7" w:rsidRDefault="00BE52E7" w:rsidP="00BE52E7">
      <w:pPr>
        <w:rPr>
          <w:rFonts w:ascii="Times New Roman" w:hAnsi="Times New Roman" w:cs="Times New Roman"/>
          <w:b/>
          <w:sz w:val="24"/>
          <w:szCs w:val="24"/>
          <w:lang w:val="en-US" w:bidi="en-US"/>
        </w:rPr>
      </w:pPr>
      <w:r w:rsidRPr="00BE52E7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11BEAA99" wp14:editId="5B3F160E">
            <wp:extent cx="7296150" cy="2780030"/>
            <wp:effectExtent l="19050" t="19050" r="19050" b="203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78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9EF59" w14:textId="77777777" w:rsidR="00BE52E7" w:rsidRDefault="00BE52E7" w:rsidP="00ED1D42">
      <w:pPr>
        <w:spacing w:before="60" w:after="60"/>
        <w:rPr>
          <w:lang w:val="en-US" w:bidi="en-US"/>
        </w:rPr>
      </w:pPr>
      <w:r>
        <w:rPr>
          <w:lang w:val="en-US" w:bidi="en-US"/>
        </w:rPr>
        <w:tab/>
      </w:r>
    </w:p>
    <w:p w14:paraId="5704E83B" w14:textId="2A3C1F2E" w:rsidR="00BE52E7" w:rsidRPr="00BE52E7" w:rsidRDefault="00ED1D42" w:rsidP="00BE52E7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        </w:t>
      </w:r>
      <w:r w:rsidRPr="00920B55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Source V</w:t>
      </w:r>
      <w:r w:rsidR="0092202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s</w:t>
      </w:r>
      <w:r w:rsidRPr="00920B55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50mV and load varied</w:t>
      </w:r>
    </w:p>
    <w:p w14:paraId="4800E01C" w14:textId="05BEAEF5" w:rsidR="00ED1D42" w:rsidRDefault="00BE52E7" w:rsidP="00ED1D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US" w:bidi="en-US"/>
        </w:rPr>
      </w:pPr>
      <w:r w:rsidRPr="00BE52E7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2FB3D89B" wp14:editId="218979B8">
            <wp:extent cx="2762636" cy="2029108"/>
            <wp:effectExtent l="19050" t="19050" r="1905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52E7">
        <w:rPr>
          <w:rFonts w:ascii="Times New Roman" w:hAnsi="Times New Roman" w:cs="Times New Roman"/>
          <w:b/>
          <w:noProof/>
          <w:sz w:val="24"/>
          <w:szCs w:val="24"/>
          <w:lang w:val="en-US" w:bidi="en-US"/>
        </w:rPr>
        <w:drawing>
          <wp:inline distT="0" distB="0" distL="0" distR="0" wp14:anchorId="320F3F4B" wp14:editId="0DFBE39C">
            <wp:extent cx="2847975" cy="2010901"/>
            <wp:effectExtent l="19050" t="19050" r="9525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4300" cy="2015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AB275" w14:textId="77777777" w:rsidR="00ED1D42" w:rsidRPr="00ED1D42" w:rsidRDefault="00ED1D42" w:rsidP="00ED1D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US" w:bidi="en-US"/>
        </w:rPr>
      </w:pPr>
    </w:p>
    <w:p w14:paraId="5B0F7567" w14:textId="77777777" w:rsidR="00ED1D42" w:rsidRPr="00ED1D42" w:rsidRDefault="00ED1D42" w:rsidP="00ED1D42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b/>
          <w:sz w:val="24"/>
          <w:szCs w:val="24"/>
          <w:lang w:val="en-US" w:bidi="en-US"/>
        </w:rPr>
        <w:tab/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>Load R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 w:bidi="en-US"/>
        </w:rPr>
        <w:t>L</w:t>
      </w:r>
      <w:r w:rsidRPr="00F16450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t xml:space="preserve"> = 10kΩ and source varied</w:t>
      </w:r>
    </w:p>
    <w:p w14:paraId="7B17C42F" w14:textId="77777777" w:rsidR="00ED1D42" w:rsidRDefault="00ED1D42" w:rsidP="00ED1D4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BE52E7">
        <w:rPr>
          <w:rFonts w:ascii="Times New Roman" w:hAnsi="Times New Roman" w:cs="Times New Roman"/>
          <w:b/>
          <w:bCs/>
          <w:noProof/>
          <w:sz w:val="24"/>
          <w:szCs w:val="24"/>
          <w:lang w:val="en-US" w:bidi="en-US"/>
        </w:rPr>
        <w:drawing>
          <wp:inline distT="0" distB="0" distL="0" distR="0" wp14:anchorId="58CB93A0" wp14:editId="14EB3E57">
            <wp:extent cx="2810267" cy="2019582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52E7">
        <w:rPr>
          <w:rFonts w:ascii="Times New Roman" w:hAnsi="Times New Roman" w:cs="Times New Roman"/>
          <w:b/>
          <w:bCs/>
          <w:noProof/>
          <w:sz w:val="24"/>
          <w:szCs w:val="24"/>
          <w:lang w:val="en-US" w:bidi="en-US"/>
        </w:rPr>
        <w:drawing>
          <wp:inline distT="0" distB="0" distL="0" distR="0" wp14:anchorId="1FC34196" wp14:editId="20B7D0E4">
            <wp:extent cx="2781300" cy="2033944"/>
            <wp:effectExtent l="19050" t="19050" r="19050" b="234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2104" cy="2034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CCD70" w14:textId="59CE421F" w:rsidR="00ED1D42" w:rsidRDefault="00ED1D42" w:rsidP="00ED1D42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  <w:lang w:val="en-US" w:bidi="en-US"/>
        </w:rPr>
      </w:pPr>
    </w:p>
    <w:p w14:paraId="55462FA1" w14:textId="62B13FFC" w:rsidR="00ED1D42" w:rsidRPr="00ED1D42" w:rsidRDefault="00ED1D42" w:rsidP="00ED1D42">
      <w:pPr>
        <w:tabs>
          <w:tab w:val="left" w:pos="1155"/>
        </w:tabs>
        <w:rPr>
          <w:lang w:val="en-US" w:bidi="en-US"/>
        </w:rPr>
        <w:sectPr w:rsidR="00ED1D42" w:rsidRPr="00ED1D42">
          <w:pgSz w:w="11910" w:h="16840"/>
          <w:pgMar w:top="460" w:right="240" w:bottom="280" w:left="180" w:header="720" w:footer="720" w:gutter="0"/>
          <w:cols w:space="720"/>
        </w:sectPr>
      </w:pPr>
      <w:r>
        <w:rPr>
          <w:lang w:val="en-US" w:bidi="en-US"/>
        </w:rPr>
        <w:tab/>
      </w:r>
    </w:p>
    <w:bookmarkEnd w:id="1"/>
    <w:p w14:paraId="11D4F0B9" w14:textId="7B659CFC" w:rsidR="00920B55" w:rsidRPr="00BE52E7" w:rsidRDefault="00920B55" w:rsidP="00BE52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</w:pPr>
      <w:r w:rsidRPr="00BE52E7">
        <w:rPr>
          <w:rFonts w:ascii="Times New Roman" w:hAnsi="Times New Roman" w:cs="Times New Roman"/>
          <w:b/>
          <w:bCs/>
          <w:sz w:val="24"/>
          <w:szCs w:val="24"/>
          <w:lang w:val="en-US" w:bidi="en-US"/>
        </w:rPr>
        <w:lastRenderedPageBreak/>
        <w:t>Comparison of simulated and theoretical values</w:t>
      </w:r>
    </w:p>
    <w:tbl>
      <w:tblPr>
        <w:tblW w:w="99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1080"/>
        <w:gridCol w:w="4128"/>
        <w:gridCol w:w="3600"/>
      </w:tblGrid>
      <w:tr w:rsidR="00920B55" w:rsidRPr="00920B55" w14:paraId="52C0AF47" w14:textId="77777777" w:rsidTr="00BE52E7">
        <w:trPr>
          <w:trHeight w:val="489"/>
          <w:jc w:val="center"/>
        </w:trPr>
        <w:tc>
          <w:tcPr>
            <w:tcW w:w="1177" w:type="dxa"/>
          </w:tcPr>
          <w:p w14:paraId="3123A693" w14:textId="14EA9BE2" w:rsidR="00920B55" w:rsidRPr="004D3849" w:rsidRDefault="00920B55" w:rsidP="00BE5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4D3849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V</w:t>
            </w:r>
            <w:r w:rsidR="0092202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s</w:t>
            </w:r>
            <w:r w:rsidRPr="004D3849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(mV)</w:t>
            </w:r>
          </w:p>
        </w:tc>
        <w:tc>
          <w:tcPr>
            <w:tcW w:w="1080" w:type="dxa"/>
          </w:tcPr>
          <w:p w14:paraId="3FBA262D" w14:textId="6969C4FB" w:rsidR="00920B55" w:rsidRPr="004D3849" w:rsidRDefault="00920B55" w:rsidP="00BE5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4D3849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R</w:t>
            </w:r>
            <w:r w:rsidR="0092202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1</w:t>
            </w:r>
            <w:r w:rsidRPr="004D3849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(</w:t>
            </w:r>
            <w:proofErr w:type="spellStart"/>
            <w:r w:rsidRPr="004D3849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kΩ</w:t>
            </w:r>
            <w:proofErr w:type="spellEnd"/>
            <w:r w:rsidRPr="004D3849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)</w:t>
            </w:r>
          </w:p>
        </w:tc>
        <w:tc>
          <w:tcPr>
            <w:tcW w:w="4128" w:type="dxa"/>
          </w:tcPr>
          <w:p w14:paraId="63575ED8" w14:textId="748EEA73" w:rsidR="00920B55" w:rsidRPr="0086051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Simulated A</w:t>
            </w:r>
            <w:r w:rsidR="0086051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i</w:t>
            </w:r>
          </w:p>
        </w:tc>
        <w:tc>
          <w:tcPr>
            <w:tcW w:w="3600" w:type="dxa"/>
          </w:tcPr>
          <w:p w14:paraId="29DE5DC9" w14:textId="369909F5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Theoretical A</w:t>
            </w:r>
            <w:r w:rsidR="0086051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i</w:t>
            </w:r>
            <w:r w:rsidRPr="00920B55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 = 1 + (R</w:t>
            </w:r>
            <w:r w:rsidR="0092202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 w:bidi="en-US"/>
              </w:rPr>
              <w:t>1</w:t>
            </w:r>
            <w:r w:rsidRPr="00920B55">
              <w:rPr>
                <w:rFonts w:ascii="Times New Roman" w:hAnsi="Times New Roman" w:cs="Times New Roman"/>
                <w:b/>
                <w:sz w:val="24"/>
                <w:szCs w:val="24"/>
                <w:lang w:val="en-US" w:bidi="en-US"/>
              </w:rPr>
              <w:t>/R)</w:t>
            </w:r>
          </w:p>
        </w:tc>
      </w:tr>
      <w:tr w:rsidR="00920B55" w:rsidRPr="00920B55" w14:paraId="04A42CF5" w14:textId="77777777" w:rsidTr="00BE52E7">
        <w:trPr>
          <w:trHeight w:val="415"/>
          <w:jc w:val="center"/>
        </w:trPr>
        <w:tc>
          <w:tcPr>
            <w:tcW w:w="1177" w:type="dxa"/>
          </w:tcPr>
          <w:p w14:paraId="451106AB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080" w:type="dxa"/>
          </w:tcPr>
          <w:p w14:paraId="393999B9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2.2</w:t>
            </w:r>
          </w:p>
        </w:tc>
        <w:tc>
          <w:tcPr>
            <w:tcW w:w="4128" w:type="dxa"/>
          </w:tcPr>
          <w:p w14:paraId="71CB329C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53.455683 dB = 470.7433 A/A</w:t>
            </w:r>
          </w:p>
        </w:tc>
        <w:tc>
          <w:tcPr>
            <w:tcW w:w="3600" w:type="dxa"/>
          </w:tcPr>
          <w:p w14:paraId="1B6173CD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72FEB6F4" w14:textId="77777777" w:rsidTr="00BE52E7">
        <w:trPr>
          <w:trHeight w:val="441"/>
          <w:jc w:val="center"/>
        </w:trPr>
        <w:tc>
          <w:tcPr>
            <w:tcW w:w="1177" w:type="dxa"/>
          </w:tcPr>
          <w:p w14:paraId="295D704C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080" w:type="dxa"/>
          </w:tcPr>
          <w:p w14:paraId="00A9DD6B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3.9</w:t>
            </w:r>
          </w:p>
        </w:tc>
        <w:tc>
          <w:tcPr>
            <w:tcW w:w="4128" w:type="dxa"/>
          </w:tcPr>
          <w:p w14:paraId="0FA00221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53.448248 dB = 470.3405 A/A</w:t>
            </w:r>
          </w:p>
        </w:tc>
        <w:tc>
          <w:tcPr>
            <w:tcW w:w="3600" w:type="dxa"/>
          </w:tcPr>
          <w:p w14:paraId="087E5E92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03DE5F34" w14:textId="77777777" w:rsidTr="00BE52E7">
        <w:trPr>
          <w:trHeight w:val="414"/>
          <w:jc w:val="center"/>
        </w:trPr>
        <w:tc>
          <w:tcPr>
            <w:tcW w:w="1177" w:type="dxa"/>
          </w:tcPr>
          <w:p w14:paraId="30BDA1C5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080" w:type="dxa"/>
          </w:tcPr>
          <w:p w14:paraId="75F3CCD1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5.6</w:t>
            </w:r>
          </w:p>
        </w:tc>
        <w:tc>
          <w:tcPr>
            <w:tcW w:w="4128" w:type="dxa"/>
          </w:tcPr>
          <w:p w14:paraId="25056E5B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54.437428 dB = 469.755 A/A</w:t>
            </w:r>
          </w:p>
        </w:tc>
        <w:tc>
          <w:tcPr>
            <w:tcW w:w="3600" w:type="dxa"/>
          </w:tcPr>
          <w:p w14:paraId="5C67596C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4136EC31" w14:textId="77777777" w:rsidTr="00BE52E7">
        <w:trPr>
          <w:trHeight w:val="414"/>
          <w:jc w:val="center"/>
        </w:trPr>
        <w:tc>
          <w:tcPr>
            <w:tcW w:w="1177" w:type="dxa"/>
          </w:tcPr>
          <w:p w14:paraId="04F6EEA3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080" w:type="dxa"/>
          </w:tcPr>
          <w:p w14:paraId="102DA528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4128" w:type="dxa"/>
          </w:tcPr>
          <w:p w14:paraId="42259D03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54.393902 dB = 467.4069 A/A</w:t>
            </w:r>
          </w:p>
        </w:tc>
        <w:tc>
          <w:tcPr>
            <w:tcW w:w="3600" w:type="dxa"/>
          </w:tcPr>
          <w:p w14:paraId="38055FBF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30B48AC3" w14:textId="77777777" w:rsidTr="00BE52E7">
        <w:trPr>
          <w:trHeight w:val="441"/>
          <w:jc w:val="center"/>
        </w:trPr>
        <w:tc>
          <w:tcPr>
            <w:tcW w:w="1177" w:type="dxa"/>
            <w:shd w:val="clear" w:color="auto" w:fill="E7E6E6"/>
          </w:tcPr>
          <w:p w14:paraId="730FEA6A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1080" w:type="dxa"/>
            <w:shd w:val="clear" w:color="auto" w:fill="E7E6E6"/>
          </w:tcPr>
          <w:p w14:paraId="44A0E3D0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4128" w:type="dxa"/>
            <w:shd w:val="clear" w:color="auto" w:fill="E7E6E6"/>
          </w:tcPr>
          <w:p w14:paraId="6B506D6A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3600" w:type="dxa"/>
            <w:shd w:val="clear" w:color="auto" w:fill="E7E6E6"/>
          </w:tcPr>
          <w:p w14:paraId="078266F5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920B55" w:rsidRPr="00920B55" w14:paraId="1CFB9820" w14:textId="77777777" w:rsidTr="00BE52E7">
        <w:trPr>
          <w:trHeight w:val="414"/>
          <w:jc w:val="center"/>
        </w:trPr>
        <w:tc>
          <w:tcPr>
            <w:tcW w:w="1177" w:type="dxa"/>
          </w:tcPr>
          <w:p w14:paraId="193C38CD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50</w:t>
            </w:r>
          </w:p>
        </w:tc>
        <w:tc>
          <w:tcPr>
            <w:tcW w:w="1080" w:type="dxa"/>
          </w:tcPr>
          <w:p w14:paraId="365BE1C5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4128" w:type="dxa"/>
          </w:tcPr>
          <w:p w14:paraId="7DF11F79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54.393902 dB = 467.4069 A/A</w:t>
            </w:r>
          </w:p>
        </w:tc>
        <w:tc>
          <w:tcPr>
            <w:tcW w:w="3600" w:type="dxa"/>
          </w:tcPr>
          <w:p w14:paraId="26516E27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2EADD874" w14:textId="77777777" w:rsidTr="00BE52E7">
        <w:trPr>
          <w:trHeight w:val="414"/>
          <w:jc w:val="center"/>
        </w:trPr>
        <w:tc>
          <w:tcPr>
            <w:tcW w:w="1177" w:type="dxa"/>
          </w:tcPr>
          <w:p w14:paraId="7B07C1D0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100</w:t>
            </w:r>
          </w:p>
        </w:tc>
        <w:tc>
          <w:tcPr>
            <w:tcW w:w="1080" w:type="dxa"/>
          </w:tcPr>
          <w:p w14:paraId="73A33F9F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4128" w:type="dxa"/>
          </w:tcPr>
          <w:p w14:paraId="58CCA8BA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54.393902 dB = 467.4069 A/A</w:t>
            </w:r>
          </w:p>
        </w:tc>
        <w:tc>
          <w:tcPr>
            <w:tcW w:w="3600" w:type="dxa"/>
          </w:tcPr>
          <w:p w14:paraId="3E71CC0D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1F23D16F" w14:textId="77777777" w:rsidTr="00BE52E7">
        <w:trPr>
          <w:trHeight w:val="414"/>
          <w:jc w:val="center"/>
        </w:trPr>
        <w:tc>
          <w:tcPr>
            <w:tcW w:w="1177" w:type="dxa"/>
          </w:tcPr>
          <w:p w14:paraId="5E55A9CA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150</w:t>
            </w:r>
          </w:p>
        </w:tc>
        <w:tc>
          <w:tcPr>
            <w:tcW w:w="1080" w:type="dxa"/>
          </w:tcPr>
          <w:p w14:paraId="175F8772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4128" w:type="dxa"/>
          </w:tcPr>
          <w:p w14:paraId="46DBEAD1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54.393902 dB = 467.4069 A/A</w:t>
            </w:r>
          </w:p>
        </w:tc>
        <w:tc>
          <w:tcPr>
            <w:tcW w:w="3600" w:type="dxa"/>
          </w:tcPr>
          <w:p w14:paraId="7DCC3BEC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  <w:tr w:rsidR="00920B55" w:rsidRPr="00920B55" w14:paraId="35B974F3" w14:textId="77777777" w:rsidTr="00BE52E7">
        <w:trPr>
          <w:trHeight w:val="414"/>
          <w:jc w:val="center"/>
        </w:trPr>
        <w:tc>
          <w:tcPr>
            <w:tcW w:w="1177" w:type="dxa"/>
          </w:tcPr>
          <w:p w14:paraId="3C265D2D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200</w:t>
            </w:r>
          </w:p>
        </w:tc>
        <w:tc>
          <w:tcPr>
            <w:tcW w:w="1080" w:type="dxa"/>
          </w:tcPr>
          <w:p w14:paraId="26D156A0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10</w:t>
            </w:r>
          </w:p>
        </w:tc>
        <w:tc>
          <w:tcPr>
            <w:tcW w:w="4128" w:type="dxa"/>
          </w:tcPr>
          <w:p w14:paraId="47F4F258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54.393902 dB = 467.4069 A/A</w:t>
            </w:r>
          </w:p>
        </w:tc>
        <w:tc>
          <w:tcPr>
            <w:tcW w:w="3600" w:type="dxa"/>
          </w:tcPr>
          <w:p w14:paraId="1B01F8FB" w14:textId="77777777" w:rsidR="00920B55" w:rsidRPr="00920B55" w:rsidRDefault="00920B55" w:rsidP="00BE52E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</w:pPr>
            <w:r w:rsidRPr="00920B5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1 + (47kΩ/100Ω) = 471 A/A</w:t>
            </w:r>
          </w:p>
        </w:tc>
      </w:tr>
    </w:tbl>
    <w:p w14:paraId="1C73BBE5" w14:textId="04446E68" w:rsidR="00920B55" w:rsidRDefault="00920B55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504C2CD3" w14:textId="15607877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30FA3098" w14:textId="0926F603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36B88CCF" w14:textId="60FEB21F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26042FB2" w14:textId="09A690BD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560B6AAA" w14:textId="0F07EAF4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3DCD5B65" w14:textId="0A3819D8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25443961" w14:textId="455A03C6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294F8BFD" w14:textId="6BBA2034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5E726D0A" w14:textId="66CE061A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08CCFBC0" w14:textId="3AE2A23B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23769517" w14:textId="17425D2A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67FCC482" w14:textId="670BAE87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4633622F" w14:textId="3C4A898E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128BD652" w14:textId="19A9B114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1DFB02F7" w14:textId="41AD8822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394C685A" w14:textId="434C2308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5AE8B7AE" w14:textId="2CDB7CE2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7B52A870" w14:textId="2D14D5B0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1356844D" w14:textId="791E3CC2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180DE6EC" w14:textId="6860BCBB" w:rsidR="004D3849" w:rsidRDefault="004D3849" w:rsidP="00920B55">
      <w:pPr>
        <w:pStyle w:val="ListParagrap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14:paraId="15284198" w14:textId="3B6A4D6F" w:rsidR="004D3849" w:rsidRPr="00860515" w:rsidRDefault="004D3849" w:rsidP="00860515">
      <w:pPr>
        <w:rPr>
          <w:rFonts w:ascii="Times New Roman" w:hAnsi="Times New Roman" w:cs="Times New Roman"/>
          <w:sz w:val="24"/>
          <w:szCs w:val="24"/>
          <w:lang w:val="en-US" w:bidi="en-US"/>
        </w:rPr>
      </w:pPr>
    </w:p>
    <w:sectPr w:rsidR="004D3849" w:rsidRPr="00860515" w:rsidSect="00F1645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183"/>
    <w:multiLevelType w:val="hybridMultilevel"/>
    <w:tmpl w:val="7992528C"/>
    <w:lvl w:ilvl="0" w:tplc="194E1902">
      <w:start w:val="1"/>
      <w:numFmt w:val="decimal"/>
      <w:lvlText w:val="%1."/>
      <w:lvlJc w:val="left"/>
      <w:pPr>
        <w:ind w:left="511" w:hanging="226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en-US" w:eastAsia="en-US" w:bidi="en-US"/>
      </w:rPr>
    </w:lvl>
    <w:lvl w:ilvl="1" w:tplc="B8F4DFFA">
      <w:start w:val="1"/>
      <w:numFmt w:val="lowerLetter"/>
      <w:lvlText w:val="%2)"/>
      <w:lvlJc w:val="left"/>
      <w:pPr>
        <w:ind w:left="1006" w:hanging="361"/>
      </w:pPr>
      <w:rPr>
        <w:rFonts w:ascii="Garamond" w:eastAsia="Garamond" w:hAnsi="Garamond" w:cs="Garamond" w:hint="default"/>
        <w:spacing w:val="-11"/>
        <w:w w:val="99"/>
        <w:position w:val="2"/>
        <w:sz w:val="24"/>
        <w:szCs w:val="24"/>
        <w:lang w:val="en-US" w:eastAsia="en-US" w:bidi="en-US"/>
      </w:rPr>
    </w:lvl>
    <w:lvl w:ilvl="2" w:tplc="F6E4382C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en-US"/>
      </w:rPr>
    </w:lvl>
    <w:lvl w:ilvl="3" w:tplc="5B58BD76"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en-US"/>
      </w:rPr>
    </w:lvl>
    <w:lvl w:ilvl="4" w:tplc="0A940E78">
      <w:numFmt w:val="bullet"/>
      <w:lvlText w:val="•"/>
      <w:lvlJc w:val="left"/>
      <w:pPr>
        <w:ind w:left="4417" w:hanging="361"/>
      </w:pPr>
      <w:rPr>
        <w:rFonts w:hint="default"/>
        <w:lang w:val="en-US" w:eastAsia="en-US" w:bidi="en-US"/>
      </w:rPr>
    </w:lvl>
    <w:lvl w:ilvl="5" w:tplc="5E403922">
      <w:numFmt w:val="bullet"/>
      <w:lvlText w:val="•"/>
      <w:lvlJc w:val="left"/>
      <w:pPr>
        <w:ind w:left="5556" w:hanging="361"/>
      </w:pPr>
      <w:rPr>
        <w:rFonts w:hint="default"/>
        <w:lang w:val="en-US" w:eastAsia="en-US" w:bidi="en-US"/>
      </w:rPr>
    </w:lvl>
    <w:lvl w:ilvl="6" w:tplc="1DE4012C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7" w:tplc="43C679F6"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en-US"/>
      </w:rPr>
    </w:lvl>
    <w:lvl w:ilvl="8" w:tplc="428A295E">
      <w:numFmt w:val="bullet"/>
      <w:lvlText w:val="•"/>
      <w:lvlJc w:val="left"/>
      <w:pPr>
        <w:ind w:left="897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5C728F1"/>
    <w:multiLevelType w:val="hybridMultilevel"/>
    <w:tmpl w:val="9D8E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774B"/>
    <w:multiLevelType w:val="hybridMultilevel"/>
    <w:tmpl w:val="489ACF14"/>
    <w:lvl w:ilvl="0" w:tplc="9C1C6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47759"/>
    <w:multiLevelType w:val="hybridMultilevel"/>
    <w:tmpl w:val="C394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1C00"/>
    <w:multiLevelType w:val="hybridMultilevel"/>
    <w:tmpl w:val="A94AEF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BB2F64"/>
    <w:multiLevelType w:val="hybridMultilevel"/>
    <w:tmpl w:val="8322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2B77"/>
    <w:multiLevelType w:val="hybridMultilevel"/>
    <w:tmpl w:val="1DEAF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E4075"/>
    <w:multiLevelType w:val="hybridMultilevel"/>
    <w:tmpl w:val="1DEAF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14F20"/>
    <w:multiLevelType w:val="hybridMultilevel"/>
    <w:tmpl w:val="A1EC6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3B7C31"/>
    <w:multiLevelType w:val="hybridMultilevel"/>
    <w:tmpl w:val="94786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9C32DF2"/>
    <w:multiLevelType w:val="hybridMultilevel"/>
    <w:tmpl w:val="1DEAF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2499"/>
    <w:multiLevelType w:val="hybridMultilevel"/>
    <w:tmpl w:val="918660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A540F6"/>
    <w:multiLevelType w:val="hybridMultilevel"/>
    <w:tmpl w:val="B956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BF"/>
    <w:rsid w:val="00077215"/>
    <w:rsid w:val="0013564D"/>
    <w:rsid w:val="001A26DF"/>
    <w:rsid w:val="00250E15"/>
    <w:rsid w:val="004D3849"/>
    <w:rsid w:val="00701037"/>
    <w:rsid w:val="007D0CA3"/>
    <w:rsid w:val="007F2FCE"/>
    <w:rsid w:val="00855548"/>
    <w:rsid w:val="00860515"/>
    <w:rsid w:val="008F08BF"/>
    <w:rsid w:val="008F5D00"/>
    <w:rsid w:val="00920B55"/>
    <w:rsid w:val="00922024"/>
    <w:rsid w:val="00935658"/>
    <w:rsid w:val="00B50C0B"/>
    <w:rsid w:val="00BE52E7"/>
    <w:rsid w:val="00CE0F10"/>
    <w:rsid w:val="00D24CE4"/>
    <w:rsid w:val="00DA39CA"/>
    <w:rsid w:val="00E415EE"/>
    <w:rsid w:val="00ED1D42"/>
    <w:rsid w:val="00F15813"/>
    <w:rsid w:val="00F16450"/>
    <w:rsid w:val="00F2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169F"/>
  <w15:chartTrackingRefBased/>
  <w15:docId w15:val="{7860E559-D4F4-404C-9CD0-C68FCD0C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48"/>
    <w:pPr>
      <w:ind w:left="720"/>
      <w:contextualSpacing/>
    </w:pPr>
  </w:style>
  <w:style w:type="table" w:styleId="TableGrid">
    <w:name w:val="Table Grid"/>
    <w:basedOn w:val="TableNormal"/>
    <w:uiPriority w:val="39"/>
    <w:rsid w:val="008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cademics\BITS\Year%204\4%20-%20Semester%202\Analog%20Electronics\Labs\M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9D53EC4AD83428619012CD46E72E0" ma:contentTypeVersion="4" ma:contentTypeDescription="Create a new document." ma:contentTypeScope="" ma:versionID="aecbc9ecf33313f6c80675bef0076d17">
  <xsd:schema xmlns:xsd="http://www.w3.org/2001/XMLSchema" xmlns:xs="http://www.w3.org/2001/XMLSchema" xmlns:p="http://schemas.microsoft.com/office/2006/metadata/properties" xmlns:ns3="ddc33a16-16c0-4c5a-932e-f605da58a76c" targetNamespace="http://schemas.microsoft.com/office/2006/metadata/properties" ma:root="true" ma:fieldsID="a1bb5601c43905511dc7b70ca9bdca82" ns3:_="">
    <xsd:import namespace="ddc33a16-16c0-4c5a-932e-f605da58a7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33a16-16c0-4c5a-932e-f605da58a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94D6-7282-4366-8642-9939B0101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33a16-16c0-4c5a-932e-f605da58a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035DD-A942-4172-A65B-3A846CA2E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F5D73-20EC-4838-BC25-DCD852153E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6DC66C-F7A8-4982-AAB0-A15EE147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Report Template</Template>
  <TotalTime>707</TotalTime>
  <Pages>9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Panda</dc:creator>
  <cp:keywords/>
  <dc:description/>
  <cp:lastModifiedBy>Swagat  Panda</cp:lastModifiedBy>
  <cp:revision>8</cp:revision>
  <dcterms:created xsi:type="dcterms:W3CDTF">2021-02-15T17:43:00Z</dcterms:created>
  <dcterms:modified xsi:type="dcterms:W3CDTF">2021-02-24T16:24:00Z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0x010100E8E9D53EC4AD83428619012CD46E72E0</vt:lpwstr>
  </property>
</Properties>
</file>