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A50B" w14:textId="77777777" w:rsidR="00077215" w:rsidRPr="00077215" w:rsidRDefault="00077215" w:rsidP="0007721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C7325" wp14:editId="512A17C0">
                <wp:simplePos x="0" y="0"/>
                <wp:positionH relativeFrom="margin">
                  <wp:align>left</wp:align>
                </wp:positionH>
                <wp:positionV relativeFrom="paragraph">
                  <wp:posOffset>-129216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7DE1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24F118A0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504A7D94" w14:textId="77777777" w:rsidR="00077215" w:rsidRDefault="0007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C7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15pt;width:161.65pt;height:4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" fillcolor="white [3201]" strokeweight=".5pt">
                <v:textbox>
                  <w:txbxContent>
                    <w:p w14:paraId="74B37DE1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24F118A0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504A7D94" w14:textId="77777777" w:rsidR="00077215" w:rsidRDefault="00077215"/>
                  </w:txbxContent>
                </v:textbox>
                <w10:wrap anchorx="margin"/>
              </v:shape>
            </w:pict>
          </mc:Fallback>
        </mc:AlternateContent>
      </w:r>
    </w:p>
    <w:p w14:paraId="4390642C" w14:textId="77777777" w:rsidR="00077215" w:rsidRDefault="00077215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55FC946" w14:textId="72441E83" w:rsidR="00855548" w:rsidRDefault="00855548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EB144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</w:t>
      </w:r>
    </w:p>
    <w:p w14:paraId="1385EEA4" w14:textId="77777777" w:rsidR="007C19B7" w:rsidRDefault="007C19B7" w:rsidP="007C19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9B7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Study and design of active filters using LM741</w:t>
      </w:r>
    </w:p>
    <w:p w14:paraId="5B27AD83" w14:textId="1998654A" w:rsidR="00855548" w:rsidRPr="00855548" w:rsidRDefault="007C19B7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Objectives</w:t>
      </w:r>
    </w:p>
    <w:p w14:paraId="27479F13" w14:textId="7D35B0EC" w:rsidR="007C19B7" w:rsidRPr="007C19B7" w:rsidRDefault="007C19B7" w:rsidP="007C19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To study the following active filters using op-amp LM741</w:t>
      </w:r>
    </w:p>
    <w:p w14:paraId="04570A17" w14:textId="77777777" w:rsidR="007C19B7" w:rsidRDefault="007C19B7" w:rsidP="007C19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23C489" w14:textId="77777777" w:rsidR="007C19B7" w:rsidRDefault="007C19B7" w:rsidP="007C19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Low Pass Filter</w:t>
      </w:r>
    </w:p>
    <w:p w14:paraId="60579CE6" w14:textId="77777777" w:rsidR="007C19B7" w:rsidRDefault="007C19B7" w:rsidP="007C19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High Pass Filter</w:t>
      </w:r>
    </w:p>
    <w:p w14:paraId="57340BFF" w14:textId="07945398" w:rsidR="007C19B7" w:rsidRPr="007C19B7" w:rsidRDefault="007C19B7" w:rsidP="007C19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Band Pass Filter and find out</w:t>
      </w:r>
    </w:p>
    <w:p w14:paraId="5D384EAC" w14:textId="7C4DE16D" w:rsidR="007C19B7" w:rsidRPr="007C19B7" w:rsidRDefault="007C19B7" w:rsidP="007C19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02BD0A9C" w14:textId="2C494CA9" w:rsidR="007C19B7" w:rsidRPr="007C19B7" w:rsidRDefault="007C19B7" w:rsidP="007C19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Plot of voltage gain vs frequency (Bode Plot) for all three different filters</w:t>
      </w:r>
    </w:p>
    <w:p w14:paraId="00FFC9F2" w14:textId="1C48B4B5" w:rsidR="007C19B7" w:rsidRPr="007C19B7" w:rsidRDefault="007C19B7" w:rsidP="007C19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Calculate 3dB frequency and compare it with simulation in a tabular format</w:t>
      </w:r>
    </w:p>
    <w:p w14:paraId="1C385A0D" w14:textId="1F2CFF3E" w:rsidR="00855548" w:rsidRPr="007C19B7" w:rsidRDefault="007C19B7" w:rsidP="007C19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C19B7">
        <w:rPr>
          <w:rFonts w:ascii="Times New Roman" w:hAnsi="Times New Roman" w:cs="Times New Roman"/>
          <w:sz w:val="24"/>
          <w:szCs w:val="24"/>
          <w:lang w:val="en-US"/>
        </w:rPr>
        <w:t>Also draw the schematic for each filter</w:t>
      </w:r>
    </w:p>
    <w:p w14:paraId="3F43A09A" w14:textId="77777777" w:rsidR="007C19B7" w:rsidRPr="00855548" w:rsidRDefault="007C19B7" w:rsidP="007C19B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26F292" w14:textId="126358FA" w:rsidR="00855548" w:rsidRDefault="007C19B7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Sallen-Key Active Filters</w:t>
      </w:r>
    </w:p>
    <w:p w14:paraId="7A01E40B" w14:textId="00EC59AB" w:rsidR="00855548" w:rsidRDefault="007C19B7" w:rsidP="007C19B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BF5637" wp14:editId="33638427">
            <wp:extent cx="2952750" cy="1476375"/>
            <wp:effectExtent l="0" t="0" r="0" b="9525"/>
            <wp:docPr id="3" name="Picture 3" descr="Sallen–Key top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len–Key top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98B7" w14:textId="5400D2A1" w:rsidR="007C19B7" w:rsidRDefault="007C19B7" w:rsidP="007C19B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Sallen-Key Topology</w:t>
      </w:r>
    </w:p>
    <w:p w14:paraId="7D22F7BF" w14:textId="6895C6B6" w:rsidR="00855548" w:rsidRDefault="00855548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4F522DC" w14:textId="5B473D98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712CABB" w14:textId="06F851F6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F6CFEAA" w14:textId="1372B7B9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2FEE057" w14:textId="76F142EB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0A11EFE" w14:textId="602EC638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D774B46" w14:textId="648FC313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A3B9979" w14:textId="5B7BB489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3C9D618" w14:textId="612726E4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60BE04E" w14:textId="00A8E443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A497C3C" w14:textId="202FF5D9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AF741EC" w14:textId="2AA8EE80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E200A86" w14:textId="7E4065A8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F29258A" w14:textId="77777777" w:rsidR="00F9204D" w:rsidRDefault="00EB52DD" w:rsidP="00F9204D">
      <w:pPr>
        <w:pStyle w:val="ListParagraph"/>
        <w:numPr>
          <w:ilvl w:val="0"/>
          <w:numId w:val="8"/>
        </w:numPr>
        <w:ind w:left="-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Low Pass Filter</w:t>
      </w:r>
    </w:p>
    <w:p w14:paraId="7F7B4A08" w14:textId="48920782" w:rsidR="003400E9" w:rsidRDefault="003400E9" w:rsidP="00F9204D">
      <w:pPr>
        <w:pStyle w:val="ListParagraph"/>
        <w:ind w:left="-72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204D">
        <w:rPr>
          <w:rFonts w:ascii="Times New Roman" w:hAnsi="Times New Roman" w:cs="Times New Roman"/>
          <w:sz w:val="24"/>
          <w:szCs w:val="24"/>
          <w:u w:val="single"/>
          <w:lang w:val="en-US"/>
        </w:rPr>
        <w:t>Schematic and Frequency Response Plot</w:t>
      </w:r>
    </w:p>
    <w:p w14:paraId="2536E10B" w14:textId="77777777" w:rsidR="00F9204D" w:rsidRPr="00F9204D" w:rsidRDefault="00F9204D" w:rsidP="00F9204D">
      <w:pPr>
        <w:pStyle w:val="ListParagraph"/>
        <w:ind w:left="-72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CAE30E8" w14:textId="561D495C" w:rsidR="003400E9" w:rsidRDefault="00126774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  <w:r w:rsidRPr="001267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9424D1" wp14:editId="0D33DBEF">
            <wp:extent cx="7051451" cy="3371850"/>
            <wp:effectExtent l="19050" t="19050" r="1651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0771" cy="3385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5168CF" w14:textId="6A2EBCD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1E0F76AC" w14:textId="524873E8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409379CD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4026AACD" w14:textId="3B55ACF1" w:rsidR="003400E9" w:rsidRPr="003400E9" w:rsidRDefault="00F9204D" w:rsidP="00F9204D">
      <w:pPr>
        <w:pStyle w:val="ListParagraph"/>
        <w:spacing w:before="60" w:after="60"/>
        <w:ind w:left="-1080" w:right="-1324"/>
        <w:rPr>
          <w:rFonts w:ascii="Times New Roman" w:hAnsi="Times New Roman" w:cs="Times New Roman"/>
          <w:sz w:val="24"/>
          <w:szCs w:val="24"/>
          <w:lang w:val="en-US"/>
        </w:rPr>
      </w:pPr>
      <w:r w:rsidRPr="00F9204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D866E0" wp14:editId="76518B44">
            <wp:extent cx="7056489" cy="3114675"/>
            <wp:effectExtent l="19050" t="19050" r="1143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0707" cy="31474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D8FF5D" w14:textId="77777777" w:rsidR="00EB52DD" w:rsidRPr="00EB52DD" w:rsidRDefault="00EB52DD" w:rsidP="00EB52DD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788D9F7" w14:textId="5F87F950" w:rsidR="00EB52DD" w:rsidRDefault="00EB52D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E745231" w14:textId="4F8223BA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983B610" w14:textId="5CEC7268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DDA1E63" w14:textId="77777777" w:rsidR="00F9204D" w:rsidRDefault="00F9204D" w:rsidP="00F9204D">
      <w:pPr>
        <w:pStyle w:val="ListParagraph"/>
        <w:numPr>
          <w:ilvl w:val="0"/>
          <w:numId w:val="8"/>
        </w:numPr>
        <w:ind w:left="-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High Pass Filter</w:t>
      </w:r>
    </w:p>
    <w:p w14:paraId="2AB7F2E7" w14:textId="13CCA431" w:rsidR="00F9204D" w:rsidRDefault="00F9204D" w:rsidP="00F9204D">
      <w:pPr>
        <w:pStyle w:val="ListParagraph"/>
        <w:ind w:left="-72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204D">
        <w:rPr>
          <w:rFonts w:ascii="Times New Roman" w:hAnsi="Times New Roman" w:cs="Times New Roman"/>
          <w:sz w:val="24"/>
          <w:szCs w:val="24"/>
          <w:u w:val="single"/>
          <w:lang w:val="en-US"/>
        </w:rPr>
        <w:t>Schematic and Frequency Response Plot</w:t>
      </w:r>
    </w:p>
    <w:p w14:paraId="2CC3B8AE" w14:textId="77777777" w:rsidR="00F9204D" w:rsidRPr="00F9204D" w:rsidRDefault="00F9204D" w:rsidP="00F9204D">
      <w:pPr>
        <w:pStyle w:val="ListParagraph"/>
        <w:ind w:left="-72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EE4907" w14:textId="0492C9B0" w:rsidR="00F9204D" w:rsidRDefault="009F4CBB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  <w:r w:rsidRPr="009F4C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00576" wp14:editId="25ACA5A6">
            <wp:extent cx="7063701" cy="3114675"/>
            <wp:effectExtent l="19050" t="19050" r="2349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5211" cy="3119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748BD3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37250847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22BB517A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07318C51" w14:textId="596AF5FE" w:rsidR="00F9204D" w:rsidRPr="003400E9" w:rsidRDefault="009F4CBB" w:rsidP="00F9204D">
      <w:pPr>
        <w:pStyle w:val="ListParagraph"/>
        <w:spacing w:before="60" w:after="60"/>
        <w:ind w:left="-1080" w:right="-1324"/>
        <w:rPr>
          <w:rFonts w:ascii="Times New Roman" w:hAnsi="Times New Roman" w:cs="Times New Roman"/>
          <w:sz w:val="24"/>
          <w:szCs w:val="24"/>
          <w:lang w:val="en-US"/>
        </w:rPr>
      </w:pPr>
      <w:r w:rsidRPr="009F4C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6BF646" wp14:editId="6F6EFEDB">
            <wp:extent cx="7029333" cy="31051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4630" cy="31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E7C" w14:textId="77777777" w:rsidR="00F9204D" w:rsidRPr="00EB52DD" w:rsidRDefault="00F9204D" w:rsidP="00F9204D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5EDDD83" w14:textId="4157F3B5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62D502D" w14:textId="7369BDFD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1F50F6A" w14:textId="262544B2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EC92778" w14:textId="77777777" w:rsidR="009F4CBB" w:rsidRDefault="009F4CBB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BD113F5" w14:textId="77777777" w:rsidR="00F9204D" w:rsidRDefault="00F9204D" w:rsidP="00F9204D">
      <w:pPr>
        <w:pStyle w:val="ListParagraph"/>
        <w:numPr>
          <w:ilvl w:val="0"/>
          <w:numId w:val="8"/>
        </w:numPr>
        <w:ind w:left="-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Band Pass Filter</w:t>
      </w:r>
    </w:p>
    <w:p w14:paraId="1641EAB8" w14:textId="4F9AAC4E" w:rsidR="00F9204D" w:rsidRPr="00F9204D" w:rsidRDefault="00F9204D" w:rsidP="00F9204D">
      <w:pPr>
        <w:ind w:left="-108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9204D">
        <w:rPr>
          <w:rFonts w:ascii="Times New Roman" w:hAnsi="Times New Roman" w:cs="Times New Roman"/>
          <w:sz w:val="24"/>
          <w:szCs w:val="24"/>
          <w:u w:val="single"/>
          <w:lang w:val="en-US"/>
        </w:rPr>
        <w:t>Schematic and Frequency Response Plot</w:t>
      </w:r>
    </w:p>
    <w:p w14:paraId="26EA33A1" w14:textId="77777777" w:rsidR="00F9204D" w:rsidRPr="003400E9" w:rsidRDefault="00F9204D" w:rsidP="00F9204D">
      <w:pPr>
        <w:ind w:left="-72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D640C0" w14:textId="4899FE02" w:rsidR="00F9204D" w:rsidRDefault="00196C2F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  <w:r w:rsidRPr="00196C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B27422" wp14:editId="27703E9A">
            <wp:extent cx="7047725" cy="32099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0772" cy="32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086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3FDE1860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4659F098" w14:textId="77777777" w:rsidR="00F9204D" w:rsidRDefault="00F9204D" w:rsidP="00F9204D">
      <w:pPr>
        <w:pStyle w:val="ListParagraph"/>
        <w:spacing w:before="60" w:after="60"/>
        <w:ind w:left="-1080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036FC945" w14:textId="29CA988C" w:rsidR="00F9204D" w:rsidRPr="003400E9" w:rsidRDefault="00196C2F" w:rsidP="00F9204D">
      <w:pPr>
        <w:pStyle w:val="ListParagraph"/>
        <w:spacing w:before="60" w:after="60"/>
        <w:ind w:left="-1080" w:right="-1324"/>
        <w:rPr>
          <w:rFonts w:ascii="Times New Roman" w:hAnsi="Times New Roman" w:cs="Times New Roman"/>
          <w:sz w:val="24"/>
          <w:szCs w:val="24"/>
          <w:lang w:val="en-US"/>
        </w:rPr>
      </w:pPr>
      <w:r w:rsidRPr="00196C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4AF984" wp14:editId="0C7DD1E7">
            <wp:extent cx="7097890" cy="3143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6247" cy="31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B91" w14:textId="77777777" w:rsidR="00F9204D" w:rsidRPr="00EB52DD" w:rsidRDefault="00F9204D" w:rsidP="00F9204D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09D33E7" w14:textId="35FA81C8" w:rsidR="00F9204D" w:rsidRDefault="00F9204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C675AFB" w14:textId="77777777" w:rsidR="00EB1444" w:rsidRDefault="00EB1444" w:rsidP="008555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876694" w14:textId="1A021188" w:rsidR="00855548" w:rsidRPr="00855548" w:rsidRDefault="00855548" w:rsidP="00EB1444">
      <w:pPr>
        <w:ind w:left="-5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Results</w:t>
      </w:r>
    </w:p>
    <w:tbl>
      <w:tblPr>
        <w:tblW w:w="0" w:type="auto"/>
        <w:tblInd w:w="-5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4537"/>
        <w:gridCol w:w="2830"/>
      </w:tblGrid>
      <w:tr w:rsidR="009F4CBB" w14:paraId="271EEF60" w14:textId="77777777" w:rsidTr="009F4CBB">
        <w:trPr>
          <w:trHeight w:val="598"/>
        </w:trPr>
        <w:tc>
          <w:tcPr>
            <w:tcW w:w="2676" w:type="dxa"/>
            <w:tcBorders>
              <w:bottom w:val="single" w:sz="4" w:space="0" w:color="000000"/>
              <w:right w:val="single" w:sz="4" w:space="0" w:color="000000"/>
            </w:tcBorders>
          </w:tcPr>
          <w:p w14:paraId="7F4D2A3D" w14:textId="77777777" w:rsidR="009F4CBB" w:rsidRPr="009F4CBB" w:rsidRDefault="009F4CBB" w:rsidP="009F4CBB">
            <w:pPr>
              <w:pStyle w:val="TableParagraph"/>
              <w:spacing w:before="1"/>
              <w:ind w:left="596" w:right="57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Type of filter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6E14" w14:textId="77777777" w:rsidR="009F4CBB" w:rsidRPr="009F4CBB" w:rsidRDefault="009F4CBB" w:rsidP="009F4CBB">
            <w:pPr>
              <w:pStyle w:val="TableParagraph"/>
              <w:spacing w:before="1"/>
              <w:ind w:left="15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Theoretical value of 3dB/cutoff frequency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 w14:paraId="7E3DE248" w14:textId="77777777" w:rsidR="009F4CBB" w:rsidRPr="009F4CBB" w:rsidRDefault="009F4CBB" w:rsidP="009F4CBB">
            <w:pPr>
              <w:pStyle w:val="TableParagraph"/>
              <w:spacing w:before="1"/>
              <w:ind w:left="304" w:right="228" w:firstLine="19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Simulated value of 3dB/corner frequency</w:t>
            </w:r>
          </w:p>
        </w:tc>
      </w:tr>
      <w:tr w:rsidR="009F4CBB" w14:paraId="48E4F1BF" w14:textId="77777777" w:rsidTr="009F4CBB">
        <w:trPr>
          <w:trHeight w:val="693"/>
        </w:trPr>
        <w:tc>
          <w:tcPr>
            <w:tcW w:w="26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FC3B" w14:textId="77777777" w:rsidR="009F4CBB" w:rsidRPr="009F4CBB" w:rsidRDefault="009F4CBB" w:rsidP="009F4CBB">
            <w:pPr>
              <w:pStyle w:val="TableParagraph"/>
              <w:spacing w:before="1"/>
              <w:ind w:left="594" w:right="571"/>
              <w:jc w:val="center"/>
              <w:rPr>
                <w:rFonts w:ascii="Times New Roman" w:hAnsi="Times New Roman" w:cs="Times New Roman"/>
                <w:sz w:val="24"/>
              </w:rPr>
            </w:pPr>
            <w:r w:rsidRPr="009F4CBB">
              <w:rPr>
                <w:rFonts w:ascii="Times New Roman" w:hAnsi="Times New Roman" w:cs="Times New Roman"/>
                <w:sz w:val="24"/>
              </w:rPr>
              <w:t>Low pass 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DF0F" w14:textId="77777777" w:rsidR="009F4CBB" w:rsidRPr="009F4CBB" w:rsidRDefault="005627BD" w:rsidP="009F4CB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2π×4.7k×0.1μ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=338.627 Hz</m:t>
                </m:r>
              </m:oMath>
            </m:oMathPara>
          </w:p>
          <w:p w14:paraId="2CE20D75" w14:textId="1261BA92" w:rsidR="009F4CBB" w:rsidRPr="009F4CBB" w:rsidRDefault="009F4CBB" w:rsidP="009F4CBB">
            <w:pPr>
              <w:pStyle w:val="TableParagraph"/>
              <w:tabs>
                <w:tab w:val="left" w:pos="1119"/>
              </w:tabs>
              <w:spacing w:line="221" w:lineRule="exact"/>
              <w:ind w:left="24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B0829" w14:textId="7259C5E8" w:rsidR="009F4CBB" w:rsidRPr="009F4CBB" w:rsidRDefault="009F4CBB" w:rsidP="00EB1444">
            <w:pPr>
              <w:pStyle w:val="TableParagraph"/>
              <w:spacing w:line="281" w:lineRule="exact"/>
              <w:ind w:left="84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331.894 Hz</w:t>
            </w:r>
          </w:p>
        </w:tc>
      </w:tr>
      <w:tr w:rsidR="009F4CBB" w14:paraId="33092D20" w14:textId="77777777" w:rsidTr="009F4CBB">
        <w:trPr>
          <w:trHeight w:val="688"/>
        </w:trPr>
        <w:tc>
          <w:tcPr>
            <w:tcW w:w="26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191C" w14:textId="77777777" w:rsidR="009F4CBB" w:rsidRPr="009F4CBB" w:rsidRDefault="009F4CBB" w:rsidP="009F4CBB">
            <w:pPr>
              <w:pStyle w:val="TableParagraph"/>
              <w:spacing w:line="269" w:lineRule="exact"/>
              <w:ind w:left="595" w:right="571"/>
              <w:jc w:val="center"/>
              <w:rPr>
                <w:rFonts w:ascii="Times New Roman" w:hAnsi="Times New Roman" w:cs="Times New Roman"/>
                <w:sz w:val="24"/>
              </w:rPr>
            </w:pPr>
            <w:r w:rsidRPr="009F4CBB">
              <w:rPr>
                <w:rFonts w:ascii="Times New Roman" w:hAnsi="Times New Roman" w:cs="Times New Roman"/>
                <w:sz w:val="24"/>
              </w:rPr>
              <w:t>High pass 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4D76" w14:textId="77777777" w:rsidR="009F4CBB" w:rsidRPr="009F4CBB" w:rsidRDefault="005627BD" w:rsidP="009F4CB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2πRC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2π×4.7k×0.1μ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=338.627 Hz</m:t>
                </m:r>
              </m:oMath>
            </m:oMathPara>
          </w:p>
          <w:p w14:paraId="667E9DD4" w14:textId="5C09FB52" w:rsidR="009F4CBB" w:rsidRPr="009F4CBB" w:rsidRDefault="009F4CBB" w:rsidP="009F4CBB">
            <w:pPr>
              <w:pStyle w:val="TableParagraph"/>
              <w:tabs>
                <w:tab w:val="left" w:pos="1143"/>
              </w:tabs>
              <w:spacing w:line="221" w:lineRule="exact"/>
              <w:ind w:left="269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9BB0A" w14:textId="10117D04" w:rsidR="009F4CBB" w:rsidRPr="009F4CBB" w:rsidRDefault="009F4CBB" w:rsidP="00EB1444">
            <w:pPr>
              <w:pStyle w:val="TableParagraph"/>
              <w:spacing w:line="281" w:lineRule="exact"/>
              <w:ind w:left="84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345.127</w:t>
            </w:r>
            <w:r w:rsidRPr="009F4CBB">
              <w:rPr>
                <w:rFonts w:ascii="Times New Roman" w:hAnsi="Times New Roman" w:cs="Times New Roman"/>
                <w:sz w:val="24"/>
              </w:rPr>
              <w:t xml:space="preserve"> Hz</w:t>
            </w:r>
          </w:p>
        </w:tc>
      </w:tr>
      <w:tr w:rsidR="009F4CBB" w14:paraId="0755701F" w14:textId="77777777" w:rsidTr="009F4CBB">
        <w:trPr>
          <w:trHeight w:val="728"/>
        </w:trPr>
        <w:tc>
          <w:tcPr>
            <w:tcW w:w="2676" w:type="dxa"/>
            <w:tcBorders>
              <w:top w:val="single" w:sz="4" w:space="0" w:color="000000"/>
              <w:right w:val="single" w:sz="4" w:space="0" w:color="000000"/>
            </w:tcBorders>
          </w:tcPr>
          <w:p w14:paraId="0214EAD6" w14:textId="66C0A3A1" w:rsidR="009F4CBB" w:rsidRPr="009F4CBB" w:rsidRDefault="009F4CBB" w:rsidP="009F4CBB">
            <w:pPr>
              <w:pStyle w:val="TableParagraph"/>
              <w:spacing w:before="1"/>
              <w:ind w:left="597" w:right="571"/>
              <w:jc w:val="center"/>
              <w:rPr>
                <w:rFonts w:ascii="Times New Roman" w:hAnsi="Times New Roman" w:cs="Times New Roman"/>
                <w:sz w:val="24"/>
              </w:rPr>
            </w:pPr>
            <w:r w:rsidRPr="009F4CBB">
              <w:rPr>
                <w:rFonts w:ascii="Times New Roman" w:hAnsi="Times New Roman" w:cs="Times New Roman"/>
                <w:sz w:val="24"/>
              </w:rPr>
              <w:t>Band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9F4CBB">
              <w:rPr>
                <w:rFonts w:ascii="Times New Roman" w:hAnsi="Times New Roman" w:cs="Times New Roman"/>
                <w:sz w:val="24"/>
              </w:rPr>
              <w:t>pass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4CBB">
              <w:rPr>
                <w:rFonts w:ascii="Times New Roman" w:hAnsi="Times New Roman" w:cs="Times New Roman"/>
                <w:sz w:val="24"/>
              </w:rPr>
              <w:t>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4DBFD5" w14:textId="5EB44B7F" w:rsidR="009F4CBB" w:rsidRPr="009F4CBB" w:rsidRDefault="005627BD" w:rsidP="009F4CB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071.23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×0.1μ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68.407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Hz</m:t>
                </m:r>
              </m:oMath>
            </m:oMathPara>
          </w:p>
          <w:p w14:paraId="375E2DCE" w14:textId="14D76516" w:rsidR="009F4CBB" w:rsidRPr="009F4CBB" w:rsidRDefault="009F4CBB" w:rsidP="009F4CBB">
            <w:pPr>
              <w:pStyle w:val="TableParagraph"/>
              <w:tabs>
                <w:tab w:val="left" w:pos="1119"/>
              </w:tabs>
              <w:spacing w:line="221" w:lineRule="exact"/>
              <w:ind w:left="24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</w:tcBorders>
          </w:tcPr>
          <w:p w14:paraId="330FFC79" w14:textId="4935C1B5" w:rsidR="009F4CBB" w:rsidRPr="009F4CBB" w:rsidRDefault="00EB1444" w:rsidP="00EB1444">
            <w:pPr>
              <w:pStyle w:val="TableParagraph"/>
              <w:spacing w:line="281" w:lineRule="exact"/>
              <w:ind w:left="825" w:right="76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5627BD">
              <w:rPr>
                <w:rFonts w:ascii="Times New Roman" w:hAnsi="Times New Roman" w:cs="Times New Roman"/>
                <w:sz w:val="24"/>
              </w:rPr>
              <w:t>67.361</w:t>
            </w:r>
            <w:r w:rsidR="009F4CBB" w:rsidRPr="009F4CBB">
              <w:rPr>
                <w:rFonts w:ascii="Times New Roman" w:hAnsi="Times New Roman" w:cs="Times New Roman"/>
                <w:sz w:val="24"/>
              </w:rPr>
              <w:t xml:space="preserve"> Hz</w:t>
            </w:r>
          </w:p>
        </w:tc>
      </w:tr>
    </w:tbl>
    <w:p w14:paraId="01FBC3A0" w14:textId="77777777" w:rsidR="008F5D00" w:rsidRPr="008F5D00" w:rsidRDefault="008F5D00" w:rsidP="009F4CBB">
      <w:pPr>
        <w:spacing w:before="60" w:after="60"/>
        <w:ind w:hanging="810"/>
        <w:rPr>
          <w:rFonts w:ascii="Times New Roman" w:hAnsi="Times New Roman" w:cs="Times New Roman"/>
          <w:b/>
          <w:bCs/>
          <w:sz w:val="20"/>
          <w:lang w:val="en-US"/>
        </w:rPr>
      </w:pPr>
    </w:p>
    <w:sectPr w:rsidR="008F5D00" w:rsidRPr="008F5D00" w:rsidSect="00F9204D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774B"/>
    <w:multiLevelType w:val="hybridMultilevel"/>
    <w:tmpl w:val="489ACF14"/>
    <w:lvl w:ilvl="0" w:tplc="9C1C6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31C00"/>
    <w:multiLevelType w:val="hybridMultilevel"/>
    <w:tmpl w:val="A94AE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BB2F64"/>
    <w:multiLevelType w:val="hybridMultilevel"/>
    <w:tmpl w:val="832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40D"/>
    <w:multiLevelType w:val="hybridMultilevel"/>
    <w:tmpl w:val="B91CE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E2C7D"/>
    <w:multiLevelType w:val="hybridMultilevel"/>
    <w:tmpl w:val="EDFEE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314F20"/>
    <w:multiLevelType w:val="hybridMultilevel"/>
    <w:tmpl w:val="A1EC6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F2499"/>
    <w:multiLevelType w:val="hybridMultilevel"/>
    <w:tmpl w:val="918660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D02692"/>
    <w:multiLevelType w:val="hybridMultilevel"/>
    <w:tmpl w:val="D0DC42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B7"/>
    <w:rsid w:val="00077215"/>
    <w:rsid w:val="00126774"/>
    <w:rsid w:val="00196C2F"/>
    <w:rsid w:val="003400E9"/>
    <w:rsid w:val="005627BD"/>
    <w:rsid w:val="00701037"/>
    <w:rsid w:val="007C19B7"/>
    <w:rsid w:val="007F2FCE"/>
    <w:rsid w:val="00855548"/>
    <w:rsid w:val="008F5D00"/>
    <w:rsid w:val="009F4CBB"/>
    <w:rsid w:val="00D24CE4"/>
    <w:rsid w:val="00EB1444"/>
    <w:rsid w:val="00EB52DD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6D81"/>
  <w15:chartTrackingRefBased/>
  <w15:docId w15:val="{CAAD998B-618F-4A31-971C-096E53CF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48"/>
    <w:pPr>
      <w:ind w:left="720"/>
      <w:contextualSpacing/>
    </w:pPr>
  </w:style>
  <w:style w:type="table" w:styleId="TableGrid">
    <w:name w:val="Table Grid"/>
    <w:basedOn w:val="TableNormal"/>
    <w:uiPriority w:val="39"/>
    <w:rsid w:val="008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4CBB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Cs w:val="2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9F4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cademics\BITS\Year%204\4%20-%20Semester%202\Analog%20Electronics\Labs\M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Report Template</Template>
  <TotalTime>286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Panda</dc:creator>
  <cp:keywords/>
  <dc:description/>
  <cp:lastModifiedBy>Swagat  Panda</cp:lastModifiedBy>
  <cp:revision>4</cp:revision>
  <dcterms:created xsi:type="dcterms:W3CDTF">2021-03-16T13:00:00Z</dcterms:created>
  <dcterms:modified xsi:type="dcterms:W3CDTF">2021-03-17T07:56:00Z</dcterms:modified>
</cp:coreProperties>
</file>