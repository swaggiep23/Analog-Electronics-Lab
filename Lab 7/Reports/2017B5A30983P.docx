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8FE9" w14:textId="77777777" w:rsidR="00077215" w:rsidRPr="00077215" w:rsidRDefault="00077215" w:rsidP="0007721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7A81F" wp14:editId="28E98022">
                <wp:simplePos x="0" y="0"/>
                <wp:positionH relativeFrom="margin">
                  <wp:align>left</wp:align>
                </wp:positionH>
                <wp:positionV relativeFrom="paragraph">
                  <wp:posOffset>-129216</wp:posOffset>
                </wp:positionV>
                <wp:extent cx="2053087" cy="595223"/>
                <wp:effectExtent l="0" t="0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E0C3F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Swagat Panda</w:t>
                            </w:r>
                          </w:p>
                          <w:p w14:paraId="7428D39B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2017B5A30983P</w:t>
                            </w:r>
                          </w:p>
                          <w:p w14:paraId="5D4AD1ED" w14:textId="77777777" w:rsidR="00077215" w:rsidRDefault="00077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A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15pt;width:161.65pt;height:4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grTQ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" fillcolor="white [3201]" strokeweight=".5pt">
                <v:textbox>
                  <w:txbxContent>
                    <w:p w14:paraId="73FE0C3F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ame: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Swagat Panda</w:t>
                      </w:r>
                    </w:p>
                    <w:p w14:paraId="7428D39B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2017B5A30983P</w:t>
                      </w:r>
                    </w:p>
                    <w:p w14:paraId="5D4AD1ED" w14:textId="77777777" w:rsidR="00077215" w:rsidRDefault="00077215"/>
                  </w:txbxContent>
                </v:textbox>
                <w10:wrap anchorx="margin"/>
              </v:shape>
            </w:pict>
          </mc:Fallback>
        </mc:AlternateContent>
      </w:r>
    </w:p>
    <w:p w14:paraId="500DB649" w14:textId="77777777" w:rsidR="00077215" w:rsidRDefault="00077215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6E3CA" w14:textId="54804943" w:rsidR="00855548" w:rsidRDefault="00855548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A2366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</w:t>
      </w:r>
    </w:p>
    <w:p w14:paraId="13C20DCC" w14:textId="77777777" w:rsidR="00A2366A" w:rsidRPr="00A2366A" w:rsidRDefault="00A2366A" w:rsidP="00A2366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 w:rsidRPr="00A2366A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Study the performance of Voltage Rectifiers and Clippers using LM741</w:t>
      </w:r>
    </w:p>
    <w:p w14:paraId="7BDBEBD9" w14:textId="77777777" w:rsidR="00484E8C" w:rsidRDefault="00484E8C" w:rsidP="00A2366A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5FF62C9" w14:textId="140247FC" w:rsidR="00A2366A" w:rsidRPr="00A2366A" w:rsidRDefault="00A2366A" w:rsidP="00484E8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Objectives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br/>
      </w:r>
      <w:r w:rsidRPr="00A2366A">
        <w:rPr>
          <w:rFonts w:ascii="Times New Roman" w:hAnsi="Times New Roman" w:cs="Times New Roman"/>
          <w:sz w:val="24"/>
          <w:szCs w:val="24"/>
          <w:lang w:val="en-US" w:bidi="en-US"/>
        </w:rPr>
        <w:t>To study the following rectifiers and clippers using op-amp IC LM741</w:t>
      </w:r>
    </w:p>
    <w:p w14:paraId="117DAD9C" w14:textId="77777777" w:rsidR="00A2366A" w:rsidRPr="00A2366A" w:rsidRDefault="00A2366A" w:rsidP="00A2366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2366A">
        <w:rPr>
          <w:rFonts w:ascii="Times New Roman" w:hAnsi="Times New Roman" w:cs="Times New Roman"/>
          <w:sz w:val="24"/>
          <w:szCs w:val="24"/>
          <w:lang w:val="en-US" w:bidi="en-US"/>
        </w:rPr>
        <w:t>Precision Half Wave Rectifier</w:t>
      </w:r>
    </w:p>
    <w:p w14:paraId="1D7A056D" w14:textId="77777777" w:rsidR="00A2366A" w:rsidRPr="00A2366A" w:rsidRDefault="00A2366A" w:rsidP="00A2366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2366A">
        <w:rPr>
          <w:rFonts w:ascii="Times New Roman" w:hAnsi="Times New Roman" w:cs="Times New Roman"/>
          <w:sz w:val="24"/>
          <w:szCs w:val="24"/>
          <w:lang w:val="en-US" w:bidi="en-US"/>
        </w:rPr>
        <w:t>Precision Full Wave Rectifier</w:t>
      </w:r>
    </w:p>
    <w:p w14:paraId="6D2EF293" w14:textId="77777777" w:rsidR="00A2366A" w:rsidRPr="00A2366A" w:rsidRDefault="00A2366A" w:rsidP="00A2366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2366A">
        <w:rPr>
          <w:rFonts w:ascii="Times New Roman" w:hAnsi="Times New Roman" w:cs="Times New Roman"/>
          <w:sz w:val="24"/>
          <w:szCs w:val="24"/>
          <w:lang w:val="en-US" w:bidi="en-US"/>
        </w:rPr>
        <w:t>Positive Clipper</w:t>
      </w:r>
    </w:p>
    <w:p w14:paraId="3D1CD249" w14:textId="77777777" w:rsidR="00A2366A" w:rsidRPr="00A2366A" w:rsidRDefault="00A2366A" w:rsidP="00A2366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2366A">
        <w:rPr>
          <w:rFonts w:ascii="Times New Roman" w:hAnsi="Times New Roman" w:cs="Times New Roman"/>
          <w:sz w:val="24"/>
          <w:szCs w:val="24"/>
          <w:lang w:val="en-US" w:bidi="en-US"/>
        </w:rPr>
        <w:t>Negative Clipper</w:t>
      </w:r>
    </w:p>
    <w:p w14:paraId="7439ADC6" w14:textId="61017BA9" w:rsidR="00855548" w:rsidRPr="00A2366A" w:rsidRDefault="00A2366A" w:rsidP="00A2366A">
      <w:pPr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A2366A">
        <w:rPr>
          <w:rFonts w:ascii="Times New Roman" w:hAnsi="Times New Roman" w:cs="Times New Roman"/>
          <w:sz w:val="24"/>
          <w:szCs w:val="24"/>
          <w:lang w:val="en-US" w:bidi="en-US"/>
        </w:rPr>
        <w:t>and draw output waveforms in each case. Also draw the schematic for each filter.</w:t>
      </w:r>
    </w:p>
    <w:p w14:paraId="625F0C93" w14:textId="566857F9" w:rsidR="008F5D00" w:rsidRDefault="00855548" w:rsidP="0070623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55548">
        <w:rPr>
          <w:rFonts w:ascii="Times New Roman" w:hAnsi="Times New Roman" w:cs="Times New Roman"/>
          <w:sz w:val="32"/>
          <w:szCs w:val="32"/>
          <w:u w:val="single"/>
          <w:lang w:val="en-US"/>
        </w:rPr>
        <w:t>T</w:t>
      </w:r>
      <w:r w:rsidR="000F789E">
        <w:rPr>
          <w:rFonts w:ascii="Times New Roman" w:hAnsi="Times New Roman" w:cs="Times New Roman"/>
          <w:sz w:val="32"/>
          <w:szCs w:val="32"/>
          <w:u w:val="single"/>
          <w:lang w:val="en-US"/>
        </w:rPr>
        <w:t>opology of Rectifiers and Clippers</w:t>
      </w:r>
    </w:p>
    <w:p w14:paraId="7C03E12B" w14:textId="14710922" w:rsidR="000F789E" w:rsidRPr="000F789E" w:rsidRDefault="000F789E" w:rsidP="0069441A">
      <w:pPr>
        <w:ind w:left="270" w:right="-694"/>
        <w:rPr>
          <w:rFonts w:ascii="Times New Roman" w:hAnsi="Times New Roman" w:cs="Times New Roman"/>
          <w:sz w:val="32"/>
          <w:szCs w:val="32"/>
          <w:lang w:val="en-US"/>
        </w:rPr>
      </w:pPr>
      <w:r w:rsidRPr="000F789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7A9C26B" wp14:editId="28C352D1">
            <wp:extent cx="2909038" cy="1866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160" cy="18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8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81BB1" wp14:editId="711E38F2">
            <wp:extent cx="3175868" cy="19716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20" cy="1980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254C4" w14:textId="03411F72" w:rsidR="00855548" w:rsidRDefault="000F789E" w:rsidP="0069441A">
      <w:pPr>
        <w:spacing w:before="60" w:after="60"/>
        <w:ind w:left="-90" w:right="-334"/>
        <w:rPr>
          <w:noProof/>
        </w:rPr>
      </w:pPr>
      <w:r w:rsidRPr="000F78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BE3B8E" wp14:editId="0BA02FC7">
            <wp:extent cx="3409550" cy="21907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814" cy="2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F77" w:rsidRPr="00257F77">
        <w:rPr>
          <w:noProof/>
        </w:rPr>
        <w:t xml:space="preserve"> </w:t>
      </w:r>
      <w:r w:rsidR="00257F77" w:rsidRPr="00257F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547ADD" wp14:editId="6FD7723E">
            <wp:extent cx="3055617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906" cy="21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1268" w14:textId="77777777" w:rsidR="00257F77" w:rsidRDefault="00257F77" w:rsidP="00257F77">
      <w:pPr>
        <w:spacing w:before="60" w:after="60"/>
        <w:ind w:left="-630" w:right="-334"/>
        <w:rPr>
          <w:rFonts w:ascii="Times New Roman" w:hAnsi="Times New Roman" w:cs="Times New Roman"/>
          <w:sz w:val="24"/>
          <w:szCs w:val="24"/>
          <w:lang w:val="en-US"/>
        </w:rPr>
      </w:pPr>
    </w:p>
    <w:p w14:paraId="6B0F4A61" w14:textId="77777777" w:rsidR="00257F77" w:rsidRDefault="00257F77" w:rsidP="0085554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3CDD904" w14:textId="77777777" w:rsidR="00257F77" w:rsidRDefault="00257F77" w:rsidP="0085554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A7B5578" w14:textId="70B09FE9" w:rsidR="00257F77" w:rsidRDefault="00855548" w:rsidP="00257F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57F77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Pr</w:t>
      </w:r>
      <w:r w:rsidR="00257F77" w:rsidRPr="00257F77">
        <w:rPr>
          <w:rFonts w:ascii="Times New Roman" w:hAnsi="Times New Roman" w:cs="Times New Roman"/>
          <w:sz w:val="32"/>
          <w:szCs w:val="32"/>
          <w:u w:val="single"/>
          <w:lang w:val="en-US"/>
        </w:rPr>
        <w:t>ecision Half Wave Rectifier</w:t>
      </w:r>
    </w:p>
    <w:p w14:paraId="2F4D1C8D" w14:textId="7370A499" w:rsidR="00484E8C" w:rsidRDefault="00484E8C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3677FFC" w14:textId="5CC58184" w:rsid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Waveforms</w:t>
      </w:r>
    </w:p>
    <w:p w14:paraId="200686E3" w14:textId="77777777" w:rsidR="00706234" w:rsidRP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303FDC" w14:textId="329E7CA8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0623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87EEF2F" wp14:editId="5CB3A573">
            <wp:extent cx="6515100" cy="3109595"/>
            <wp:effectExtent l="19050" t="19050" r="1905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11340" w14:textId="77777777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9A13D0" w14:textId="4F277CD6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0623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ECF0FD" wp14:editId="75605B47">
            <wp:extent cx="6515100" cy="2884805"/>
            <wp:effectExtent l="19050" t="19050" r="1905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8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34881" w14:textId="0B479611" w:rsidR="00484E8C" w:rsidRPr="006F7E62" w:rsidRDefault="006F7E62" w:rsidP="006F7E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Note: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values are from the slides of the lab session and not the board.</w:t>
      </w:r>
    </w:p>
    <w:p w14:paraId="72BF635F" w14:textId="33542C39" w:rsidR="00484E8C" w:rsidRDefault="00484E8C" w:rsidP="00484E8C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F315229" w14:textId="6229C55C" w:rsidR="00484E8C" w:rsidRDefault="00484E8C" w:rsidP="00484E8C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7854BC9" w14:textId="4FB95767" w:rsidR="00484E8C" w:rsidRDefault="00484E8C" w:rsidP="00484E8C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D7229C7" w14:textId="77777777" w:rsidR="00484E8C" w:rsidRDefault="00484E8C" w:rsidP="00484E8C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C2906F8" w14:textId="665E1CAB" w:rsidR="00706234" w:rsidRPr="00706234" w:rsidRDefault="00706234" w:rsidP="007062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06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Precision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Full</w:t>
      </w:r>
      <w:r w:rsidRPr="0070623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Wave Rectifier</w:t>
      </w:r>
    </w:p>
    <w:p w14:paraId="5CFD31B5" w14:textId="77777777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868CFE2" w14:textId="77777777" w:rsid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Waveforms</w:t>
      </w:r>
    </w:p>
    <w:p w14:paraId="67FBF6DA" w14:textId="77777777" w:rsidR="00706234" w:rsidRP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39FCCF" w14:textId="39567B65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0623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D3EBA6B" wp14:editId="5089731A">
            <wp:extent cx="6515100" cy="2597150"/>
            <wp:effectExtent l="19050" t="19050" r="1905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9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47573" w14:textId="77777777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73ABE55" w14:textId="3C4444D4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568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2113FFA" wp14:editId="7A2FE8B5">
            <wp:extent cx="6515100" cy="2880995"/>
            <wp:effectExtent l="19050" t="19050" r="1905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8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38EDB" w14:textId="0A8A2E0C" w:rsidR="00706234" w:rsidRPr="006F7E62" w:rsidRDefault="006F7E62" w:rsidP="006F7E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Note: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values are from the slides of the lab session and not the board.</w:t>
      </w:r>
    </w:p>
    <w:p w14:paraId="00B616D5" w14:textId="6496A34C" w:rsidR="00706234" w:rsidRDefault="00706234" w:rsidP="0070623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203841D" w14:textId="5BF001E2" w:rsidR="00706234" w:rsidRDefault="00706234" w:rsidP="0070623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1852188" w14:textId="0B643481" w:rsidR="00706234" w:rsidRDefault="00706234" w:rsidP="0070623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E3EE107" w14:textId="441189CE" w:rsidR="00706234" w:rsidRDefault="00706234" w:rsidP="0070623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FE08A1C" w14:textId="3CD1D9A4" w:rsidR="00706234" w:rsidRDefault="00706234" w:rsidP="0070623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9972B30" w14:textId="77777777" w:rsidR="00706234" w:rsidRDefault="00706234" w:rsidP="00706234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6DDD0C8" w14:textId="3D5E1A7A" w:rsidR="00706234" w:rsidRPr="006F7E62" w:rsidRDefault="00484E8C" w:rsidP="006F7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Positive Clipper</w:t>
      </w:r>
    </w:p>
    <w:p w14:paraId="2FBCD8C9" w14:textId="77777777" w:rsid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Waveforms</w:t>
      </w:r>
    </w:p>
    <w:p w14:paraId="7AD574AD" w14:textId="77777777" w:rsidR="00706234" w:rsidRP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EA12FF" w14:textId="307C004C" w:rsidR="00706234" w:rsidRDefault="00156891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568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65D4329" wp14:editId="06637494">
            <wp:extent cx="6515100" cy="4259580"/>
            <wp:effectExtent l="19050" t="19050" r="1905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5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435BC" w14:textId="77777777" w:rsidR="00156891" w:rsidRDefault="00156891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C88CFAA" w14:textId="5E2A8ADE" w:rsidR="00706234" w:rsidRDefault="00156891" w:rsidP="00156891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568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6225AC0" wp14:editId="77CD1793">
            <wp:extent cx="6515100" cy="2882265"/>
            <wp:effectExtent l="19050" t="19050" r="1905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8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E4A9B" w14:textId="5AEAD290" w:rsidR="006F7E62" w:rsidRPr="006F7E62" w:rsidRDefault="006F7E62" w:rsidP="006F7E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Note: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values are from the slides of the lab session and not the board.</w:t>
      </w:r>
    </w:p>
    <w:p w14:paraId="61964F42" w14:textId="77777777" w:rsidR="006F7E62" w:rsidRPr="00706234" w:rsidRDefault="006F7E62" w:rsidP="00156891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A10A7C0" w14:textId="7C462125" w:rsidR="00706234" w:rsidRPr="006F7E62" w:rsidRDefault="00484E8C" w:rsidP="006F7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Negative Clipper</w:t>
      </w:r>
    </w:p>
    <w:p w14:paraId="4C0049FD" w14:textId="77777777" w:rsid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234">
        <w:rPr>
          <w:rFonts w:ascii="Times New Roman" w:hAnsi="Times New Roman" w:cs="Times New Roman"/>
          <w:sz w:val="28"/>
          <w:szCs w:val="28"/>
          <w:lang w:val="en-US"/>
        </w:rPr>
        <w:t>Schematic and Waveforms</w:t>
      </w:r>
    </w:p>
    <w:p w14:paraId="42235590" w14:textId="77777777" w:rsidR="00706234" w:rsidRPr="00706234" w:rsidRDefault="00706234" w:rsidP="0070623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6494E" w14:textId="53CCBB6E" w:rsidR="00706234" w:rsidRDefault="0069441A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C27D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03F5CED" wp14:editId="7484E1DE">
            <wp:extent cx="6515100" cy="4030345"/>
            <wp:effectExtent l="19050" t="19050" r="1905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726EE" w14:textId="77777777" w:rsidR="00706234" w:rsidRDefault="00706234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BED3A06" w14:textId="76461C31" w:rsidR="00706234" w:rsidRDefault="0069441A" w:rsidP="00706234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C27D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AB46893" wp14:editId="7F122B6C">
            <wp:extent cx="65151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0E2" w14:textId="65150217" w:rsidR="00156891" w:rsidRPr="006F7E62" w:rsidRDefault="006F7E62" w:rsidP="00156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Note: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values are from the slides of the lab session and not the board.</w:t>
      </w:r>
    </w:p>
    <w:p w14:paraId="3722A1D8" w14:textId="77777777" w:rsidR="008F5D00" w:rsidRPr="008F5D00" w:rsidRDefault="008F5D00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sectPr w:rsidR="008F5D00" w:rsidRPr="008F5D00" w:rsidSect="00484E8C">
      <w:pgSz w:w="11906" w:h="16838"/>
      <w:pgMar w:top="1440" w:right="836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84921" w14:textId="77777777" w:rsidR="00FC3230" w:rsidRDefault="00FC3230" w:rsidP="006F7E62">
      <w:pPr>
        <w:spacing w:after="0" w:line="240" w:lineRule="auto"/>
      </w:pPr>
      <w:r>
        <w:separator/>
      </w:r>
    </w:p>
  </w:endnote>
  <w:endnote w:type="continuationSeparator" w:id="0">
    <w:p w14:paraId="1ECB2A50" w14:textId="77777777" w:rsidR="00FC3230" w:rsidRDefault="00FC3230" w:rsidP="006F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B3FE" w14:textId="77777777" w:rsidR="00FC3230" w:rsidRDefault="00FC3230" w:rsidP="006F7E62">
      <w:pPr>
        <w:spacing w:after="0" w:line="240" w:lineRule="auto"/>
      </w:pPr>
      <w:r>
        <w:separator/>
      </w:r>
    </w:p>
  </w:footnote>
  <w:footnote w:type="continuationSeparator" w:id="0">
    <w:p w14:paraId="0EED1462" w14:textId="77777777" w:rsidR="00FC3230" w:rsidRDefault="00FC3230" w:rsidP="006F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783"/>
    <w:multiLevelType w:val="hybridMultilevel"/>
    <w:tmpl w:val="EE247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4B"/>
    <w:multiLevelType w:val="hybridMultilevel"/>
    <w:tmpl w:val="489ACF14"/>
    <w:lvl w:ilvl="0" w:tplc="9C1C6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40B82"/>
    <w:multiLevelType w:val="hybridMultilevel"/>
    <w:tmpl w:val="59ACA404"/>
    <w:lvl w:ilvl="0" w:tplc="BC3617AC">
      <w:start w:val="1"/>
      <w:numFmt w:val="decimal"/>
      <w:lvlText w:val="%1."/>
      <w:lvlJc w:val="left"/>
      <w:pPr>
        <w:ind w:left="508" w:hanging="226"/>
        <w:jc w:val="left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en-US" w:eastAsia="en-US" w:bidi="en-US"/>
      </w:rPr>
    </w:lvl>
    <w:lvl w:ilvl="1" w:tplc="95B027C2">
      <w:numFmt w:val="bullet"/>
      <w:lvlText w:val="•"/>
      <w:lvlJc w:val="left"/>
      <w:pPr>
        <w:ind w:left="1575" w:hanging="226"/>
      </w:pPr>
      <w:rPr>
        <w:rFonts w:hint="default"/>
        <w:lang w:val="en-US" w:eastAsia="en-US" w:bidi="en-US"/>
      </w:rPr>
    </w:lvl>
    <w:lvl w:ilvl="2" w:tplc="9B1C2F30">
      <w:numFmt w:val="bullet"/>
      <w:lvlText w:val="•"/>
      <w:lvlJc w:val="left"/>
      <w:pPr>
        <w:ind w:left="2650" w:hanging="226"/>
      </w:pPr>
      <w:rPr>
        <w:rFonts w:hint="default"/>
        <w:lang w:val="en-US" w:eastAsia="en-US" w:bidi="en-US"/>
      </w:rPr>
    </w:lvl>
    <w:lvl w:ilvl="3" w:tplc="A134B2FE">
      <w:numFmt w:val="bullet"/>
      <w:lvlText w:val="•"/>
      <w:lvlJc w:val="left"/>
      <w:pPr>
        <w:ind w:left="3725" w:hanging="226"/>
      </w:pPr>
      <w:rPr>
        <w:rFonts w:hint="default"/>
        <w:lang w:val="en-US" w:eastAsia="en-US" w:bidi="en-US"/>
      </w:rPr>
    </w:lvl>
    <w:lvl w:ilvl="4" w:tplc="578889F6">
      <w:numFmt w:val="bullet"/>
      <w:lvlText w:val="•"/>
      <w:lvlJc w:val="left"/>
      <w:pPr>
        <w:ind w:left="4800" w:hanging="226"/>
      </w:pPr>
      <w:rPr>
        <w:rFonts w:hint="default"/>
        <w:lang w:val="en-US" w:eastAsia="en-US" w:bidi="en-US"/>
      </w:rPr>
    </w:lvl>
    <w:lvl w:ilvl="5" w:tplc="36B4F01E">
      <w:numFmt w:val="bullet"/>
      <w:lvlText w:val="•"/>
      <w:lvlJc w:val="left"/>
      <w:pPr>
        <w:ind w:left="5875" w:hanging="226"/>
      </w:pPr>
      <w:rPr>
        <w:rFonts w:hint="default"/>
        <w:lang w:val="en-US" w:eastAsia="en-US" w:bidi="en-US"/>
      </w:rPr>
    </w:lvl>
    <w:lvl w:ilvl="6" w:tplc="45285F9A">
      <w:numFmt w:val="bullet"/>
      <w:lvlText w:val="•"/>
      <w:lvlJc w:val="left"/>
      <w:pPr>
        <w:ind w:left="6950" w:hanging="226"/>
      </w:pPr>
      <w:rPr>
        <w:rFonts w:hint="default"/>
        <w:lang w:val="en-US" w:eastAsia="en-US" w:bidi="en-US"/>
      </w:rPr>
    </w:lvl>
    <w:lvl w:ilvl="7" w:tplc="FB5EE3C2">
      <w:numFmt w:val="bullet"/>
      <w:lvlText w:val="•"/>
      <w:lvlJc w:val="left"/>
      <w:pPr>
        <w:ind w:left="8025" w:hanging="226"/>
      </w:pPr>
      <w:rPr>
        <w:rFonts w:hint="default"/>
        <w:lang w:val="en-US" w:eastAsia="en-US" w:bidi="en-US"/>
      </w:rPr>
    </w:lvl>
    <w:lvl w:ilvl="8" w:tplc="2FA29F86">
      <w:numFmt w:val="bullet"/>
      <w:lvlText w:val="•"/>
      <w:lvlJc w:val="left"/>
      <w:pPr>
        <w:ind w:left="9100" w:hanging="226"/>
      </w:pPr>
      <w:rPr>
        <w:rFonts w:hint="default"/>
        <w:lang w:val="en-US" w:eastAsia="en-US" w:bidi="en-US"/>
      </w:rPr>
    </w:lvl>
  </w:abstractNum>
  <w:abstractNum w:abstractNumId="3" w15:restartNumberingAfterBreak="0">
    <w:nsid w:val="43531C00"/>
    <w:multiLevelType w:val="hybridMultilevel"/>
    <w:tmpl w:val="A94AEF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BB2F64"/>
    <w:multiLevelType w:val="hybridMultilevel"/>
    <w:tmpl w:val="8322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14F20"/>
    <w:multiLevelType w:val="hybridMultilevel"/>
    <w:tmpl w:val="A1EC6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F2499"/>
    <w:multiLevelType w:val="hybridMultilevel"/>
    <w:tmpl w:val="918660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DB1C9C"/>
    <w:multiLevelType w:val="hybridMultilevel"/>
    <w:tmpl w:val="EE247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A"/>
    <w:rsid w:val="00077215"/>
    <w:rsid w:val="000F789E"/>
    <w:rsid w:val="00156891"/>
    <w:rsid w:val="00257F77"/>
    <w:rsid w:val="00484E8C"/>
    <w:rsid w:val="0069441A"/>
    <w:rsid w:val="006F7E62"/>
    <w:rsid w:val="00701037"/>
    <w:rsid w:val="00706234"/>
    <w:rsid w:val="007F2FCE"/>
    <w:rsid w:val="00855548"/>
    <w:rsid w:val="008C27D3"/>
    <w:rsid w:val="008F5D00"/>
    <w:rsid w:val="00A2366A"/>
    <w:rsid w:val="00C42033"/>
    <w:rsid w:val="00D24CE4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7319"/>
  <w15:chartTrackingRefBased/>
  <w15:docId w15:val="{1754659B-4F08-4B44-8D40-9547E05F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48"/>
    <w:pPr>
      <w:ind w:left="720"/>
      <w:contextualSpacing/>
    </w:pPr>
  </w:style>
  <w:style w:type="table" w:styleId="TableGrid">
    <w:name w:val="Table Grid"/>
    <w:basedOn w:val="TableNormal"/>
    <w:uiPriority w:val="39"/>
    <w:rsid w:val="008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E62"/>
  </w:style>
  <w:style w:type="paragraph" w:styleId="Footer">
    <w:name w:val="footer"/>
    <w:basedOn w:val="Normal"/>
    <w:link w:val="FooterChar"/>
    <w:uiPriority w:val="99"/>
    <w:unhideWhenUsed/>
    <w:rsid w:val="006F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cademics\BITS\Year%204\4%20-%20Semester%202\Analog%20Electronics\Labs\M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Report Template</Template>
  <TotalTime>75</TotalTime>
  <Pages>5</Pages>
  <Words>156</Words>
  <Characters>771</Characters>
  <Application>Microsoft Office Word</Application>
  <DocSecurity>0</DocSecurity>
  <Lines>64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Panda</dc:creator>
  <cp:keywords/>
  <dc:description/>
  <cp:lastModifiedBy>Swagat  Panda</cp:lastModifiedBy>
  <cp:revision>3</cp:revision>
  <dcterms:created xsi:type="dcterms:W3CDTF">2021-03-23T15:56:00Z</dcterms:created>
  <dcterms:modified xsi:type="dcterms:W3CDTF">2021-03-23T17:22:00Z</dcterms:modified>
</cp:coreProperties>
</file>