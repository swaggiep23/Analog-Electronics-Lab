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59E7" w14:textId="77777777" w:rsidR="00077215" w:rsidRPr="00077215" w:rsidRDefault="00077215" w:rsidP="00077215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2131D" wp14:editId="6D14000C">
                <wp:simplePos x="0" y="0"/>
                <wp:positionH relativeFrom="margin">
                  <wp:align>left</wp:align>
                </wp:positionH>
                <wp:positionV relativeFrom="paragraph">
                  <wp:posOffset>-129216</wp:posOffset>
                </wp:positionV>
                <wp:extent cx="2053087" cy="595223"/>
                <wp:effectExtent l="0" t="0" r="2349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087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2D5F1" w14:textId="77777777" w:rsidR="00077215" w:rsidRPr="00077215" w:rsidRDefault="00077215" w:rsidP="000772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Swagat Panda</w:t>
                            </w:r>
                          </w:p>
                          <w:p w14:paraId="5F964B5A" w14:textId="77777777" w:rsidR="00077215" w:rsidRPr="00077215" w:rsidRDefault="00077215" w:rsidP="000772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7721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2017B5A30983P</w:t>
                            </w:r>
                          </w:p>
                          <w:p w14:paraId="23D59C81" w14:textId="77777777" w:rsidR="00077215" w:rsidRDefault="00077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213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.15pt;width:161.65pt;height:4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" fillcolor="white [3201]" strokeweight=".5pt">
                <v:textbox>
                  <w:txbxContent>
                    <w:p w14:paraId="3AC2D5F1" w14:textId="77777777" w:rsidR="00077215" w:rsidRPr="00077215" w:rsidRDefault="00077215" w:rsidP="00077215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N</w:t>
                      </w: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ame: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Swagat Panda</w:t>
                      </w:r>
                    </w:p>
                    <w:p w14:paraId="5F964B5A" w14:textId="77777777" w:rsidR="00077215" w:rsidRPr="00077215" w:rsidRDefault="00077215" w:rsidP="00077215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7721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2017B5A30983P</w:t>
                      </w:r>
                    </w:p>
                    <w:p w14:paraId="23D59C81" w14:textId="77777777" w:rsidR="00077215" w:rsidRDefault="00077215"/>
                  </w:txbxContent>
                </v:textbox>
                <w10:wrap anchorx="margin"/>
              </v:shape>
            </w:pict>
          </mc:Fallback>
        </mc:AlternateContent>
      </w:r>
    </w:p>
    <w:p w14:paraId="0C80D048" w14:textId="77777777" w:rsidR="00077215" w:rsidRDefault="00077215" w:rsidP="000772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2143BB0" w14:textId="77777777" w:rsidR="00436C60" w:rsidRDefault="00436C60" w:rsidP="00436C6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Lab II</w:t>
      </w:r>
    </w:p>
    <w:p w14:paraId="3D42C0C1" w14:textId="77777777" w:rsidR="00436C60" w:rsidRPr="00B057C1" w:rsidRDefault="00436C60" w:rsidP="00436C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57C1">
        <w:rPr>
          <w:rFonts w:ascii="Times New Roman" w:hAnsi="Times New Roman" w:cs="Times New Roman"/>
          <w:b/>
          <w:bCs/>
          <w:sz w:val="32"/>
          <w:szCs w:val="32"/>
          <w:lang w:val="en-US"/>
        </w:rPr>
        <w:t>To study high Input Resistance Amplifiers, namely common-collector amplifier, Darlington mode transistors, bootstrapped emitter follower</w:t>
      </w:r>
    </w:p>
    <w:p w14:paraId="2B9184EC" w14:textId="1370A8FA" w:rsidR="00855548" w:rsidRPr="00855548" w:rsidRDefault="00436C60" w:rsidP="0085554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softHyphen/>
      </w:r>
      <w:r w:rsidR="00054836">
        <w:rPr>
          <w:rFonts w:ascii="Times New Roman" w:hAnsi="Times New Roman" w:cs="Times New Roman"/>
          <w:sz w:val="32"/>
          <w:szCs w:val="32"/>
          <w:u w:val="single"/>
          <w:lang w:val="en-US"/>
        </w:rPr>
        <w:t>Components Required</w:t>
      </w:r>
    </w:p>
    <w:p w14:paraId="1C5DEE74" w14:textId="0CB62F30" w:rsidR="00855548" w:rsidRPr="00CD5A9A" w:rsidRDefault="00CD5A9A" w:rsidP="00CD5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9A">
        <w:rPr>
          <w:rFonts w:ascii="Times New Roman" w:hAnsi="Times New Roman" w:cs="Times New Roman"/>
          <w:sz w:val="24"/>
          <w:szCs w:val="24"/>
        </w:rPr>
        <w:t>DC Voltage source 10 V</w:t>
      </w:r>
    </w:p>
    <w:p w14:paraId="5A9196B4" w14:textId="72BA46CA" w:rsidR="00855548" w:rsidRPr="00CD5A9A" w:rsidRDefault="00CD5A9A" w:rsidP="00855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5A9A">
        <w:rPr>
          <w:rFonts w:ascii="Times New Roman" w:hAnsi="Times New Roman" w:cs="Times New Roman"/>
          <w:sz w:val="24"/>
          <w:szCs w:val="24"/>
          <w:lang w:val="en-US"/>
        </w:rPr>
        <w:t xml:space="preserve">Resistances of values </w:t>
      </w:r>
      <w:r>
        <w:rPr>
          <w:rFonts w:ascii="Times New Roman" w:hAnsi="Times New Roman" w:cs="Times New Roman"/>
          <w:sz w:val="24"/>
          <w:szCs w:val="24"/>
          <w:lang w:val="en-US"/>
        </w:rPr>
        <w:t>39k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r>
        <w:rPr>
          <w:rFonts w:ascii="Times New Roman" w:hAnsi="Times New Roman" w:cs="Times New Roman"/>
          <w:sz w:val="24"/>
          <w:szCs w:val="24"/>
          <w:lang w:val="en-US"/>
        </w:rPr>
        <w:t>, 3.9k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r>
        <w:rPr>
          <w:rFonts w:ascii="Times New Roman" w:hAnsi="Times New Roman" w:cs="Times New Roman"/>
          <w:sz w:val="24"/>
          <w:szCs w:val="24"/>
          <w:lang w:val="en-US"/>
        </w:rPr>
        <w:t>, 5.6k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r>
        <w:rPr>
          <w:rFonts w:ascii="Times New Roman" w:hAnsi="Times New Roman" w:cs="Times New Roman"/>
          <w:sz w:val="24"/>
          <w:szCs w:val="24"/>
          <w:lang w:val="en-US"/>
        </w:rPr>
        <w:t>, 47k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10k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</w:p>
    <w:p w14:paraId="3DB2D4F2" w14:textId="77777777" w:rsidR="00CD5A9A" w:rsidRPr="00CD5A9A" w:rsidRDefault="00CD5A9A" w:rsidP="00CD5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9A">
        <w:rPr>
          <w:rFonts w:ascii="Times New Roman" w:hAnsi="Times New Roman" w:cs="Times New Roman"/>
          <w:sz w:val="24"/>
          <w:szCs w:val="24"/>
        </w:rPr>
        <w:t xml:space="preserve">One variable Resistance </w:t>
      </w:r>
    </w:p>
    <w:p w14:paraId="1321825E" w14:textId="2E3C98DA" w:rsidR="00CD5A9A" w:rsidRPr="00CD5A9A" w:rsidRDefault="00CD5A9A" w:rsidP="00CD5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9A">
        <w:rPr>
          <w:rFonts w:ascii="Times New Roman" w:hAnsi="Times New Roman" w:cs="Times New Roman"/>
          <w:sz w:val="24"/>
          <w:szCs w:val="24"/>
        </w:rPr>
        <w:t xml:space="preserve">2 or more Capacitors of values 10 </w:t>
      </w:r>
      <w:proofErr w:type="spellStart"/>
      <w:r w:rsidRPr="00CD5A9A">
        <w:rPr>
          <w:rFonts w:ascii="Times New Roman" w:hAnsi="Times New Roman" w:cs="Times New Roman"/>
          <w:sz w:val="24"/>
          <w:szCs w:val="24"/>
        </w:rPr>
        <w:t>μF</w:t>
      </w:r>
      <w:proofErr w:type="spellEnd"/>
      <w:r w:rsidRPr="00CD5A9A">
        <w:rPr>
          <w:rFonts w:ascii="Times New Roman" w:hAnsi="Times New Roman" w:cs="Times New Roman"/>
          <w:sz w:val="24"/>
          <w:szCs w:val="24"/>
        </w:rPr>
        <w:t>.</w:t>
      </w:r>
    </w:p>
    <w:p w14:paraId="65C0A26F" w14:textId="3A7ED509" w:rsidR="00CD5A9A" w:rsidRPr="00CD5A9A" w:rsidRDefault="00CD5A9A" w:rsidP="00CD5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A9A">
        <w:rPr>
          <w:rFonts w:ascii="Times New Roman" w:hAnsi="Times New Roman" w:cs="Times New Roman"/>
          <w:sz w:val="24"/>
          <w:szCs w:val="24"/>
        </w:rPr>
        <w:t>AC voltage source (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CD5A9A">
        <w:rPr>
          <w:rFonts w:ascii="Times New Roman" w:hAnsi="Times New Roman" w:cs="Times New Roman"/>
          <w:sz w:val="24"/>
          <w:szCs w:val="24"/>
        </w:rPr>
        <w:t>mV, 1kHz)</w:t>
      </w:r>
    </w:p>
    <w:p w14:paraId="5A2BA250" w14:textId="523C21C2" w:rsidR="00855548" w:rsidRDefault="00855548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7E7DE13" w14:textId="370813C5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BEB2F7A" w14:textId="18893D08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3F709FC" w14:textId="1746FD96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97B32B2" w14:textId="265489EB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43BB924" w14:textId="523A5977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3871DB2" w14:textId="118B0BFC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E577F9E" w14:textId="1DC7854D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A519798" w14:textId="773153AB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A63C2D4" w14:textId="203614A9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5C36279" w14:textId="43A595F2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2764486" w14:textId="4E2F99D4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32D28FE" w14:textId="468A5CFC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51DF8AD" w14:textId="29D9E97A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7DEC4FD" w14:textId="2837E552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365323D" w14:textId="5C451185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0BE0078" w14:textId="7424DDAC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55906C5" w14:textId="03659401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AEB9512" w14:textId="6AC2C1E8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C95D08D" w14:textId="2A6E80F3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C55A7F1" w14:textId="2D18B533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7EC27B1" w14:textId="29BB73B0" w:rsidR="00090A1D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1E903D7" w14:textId="77777777" w:rsidR="00090A1D" w:rsidRPr="00855548" w:rsidRDefault="00090A1D" w:rsidP="00855548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676A9CA" w14:textId="77777777" w:rsidR="00CD5A9A" w:rsidRDefault="00CD5A9A" w:rsidP="00436C6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776C0B1" w14:textId="2EBF92FC" w:rsidR="008F5D00" w:rsidRDefault="00855548" w:rsidP="00436C6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Results and Conclusions</w:t>
      </w:r>
    </w:p>
    <w:p w14:paraId="0C9B0105" w14:textId="4D30A013" w:rsidR="00436C60" w:rsidRDefault="00436C60" w:rsidP="00A773B6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36C60">
        <w:rPr>
          <w:rFonts w:ascii="Times New Roman" w:hAnsi="Times New Roman" w:cs="Times New Roman"/>
          <w:sz w:val="32"/>
          <w:szCs w:val="32"/>
          <w:u w:val="single"/>
          <w:lang w:val="en-US"/>
        </w:rPr>
        <w:t>Common Collector Configuration</w:t>
      </w:r>
    </w:p>
    <w:p w14:paraId="35EDD5A9" w14:textId="1B2D34AE" w:rsidR="008F5D00" w:rsidRDefault="00BF3021" w:rsidP="008F5D00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30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4AB434" wp14:editId="0A4A9D71">
            <wp:extent cx="5731510" cy="210947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A8146" w14:textId="13CB0BA0" w:rsidR="008F5D00" w:rsidRPr="00436C60" w:rsidRDefault="008F5D00" w:rsidP="008F5D00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>Figure</w:t>
      </w:r>
      <w:r w:rsidR="00436C60">
        <w:rPr>
          <w:rFonts w:ascii="Times New Roman" w:hAnsi="Times New Roman" w:cs="Times New Roman"/>
          <w:b/>
          <w:bCs/>
          <w:sz w:val="20"/>
          <w:lang w:val="en-US"/>
        </w:rPr>
        <w:t xml:space="preserve"> 1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.1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– Common Collector Amplifier</w:t>
      </w:r>
      <w:r w:rsidR="00436C60">
        <w:rPr>
          <w:rFonts w:ascii="Times New Roman" w:hAnsi="Times New Roman" w:cs="Times New Roman"/>
          <w:b/>
          <w:bCs/>
          <w:sz w:val="20"/>
          <w:lang w:val="en-US"/>
        </w:rPr>
        <w:t>: Determination of R</w:t>
      </w:r>
      <w:r w:rsidR="00436C60"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1</w:t>
      </w:r>
    </w:p>
    <w:p w14:paraId="79AE1BD7" w14:textId="77777777" w:rsidR="008F5D00" w:rsidRDefault="008F5D00" w:rsidP="008F5D00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76EF6E7" w14:textId="04F776CA" w:rsidR="008F5D00" w:rsidRDefault="00090A1D" w:rsidP="008F5D00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 w:rsidRPr="00090A1D">
        <w:rPr>
          <w:rFonts w:ascii="Times New Roman" w:hAnsi="Times New Roman" w:cs="Times New Roman"/>
          <w:b/>
          <w:bCs/>
          <w:noProof/>
          <w:sz w:val="20"/>
          <w:lang w:val="en-US"/>
        </w:rPr>
        <w:drawing>
          <wp:inline distT="0" distB="0" distL="0" distR="0" wp14:anchorId="2494CD92" wp14:editId="56D278C3">
            <wp:extent cx="5731510" cy="2538730"/>
            <wp:effectExtent l="19050" t="19050" r="2159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C68BA7" w14:textId="03F694AF" w:rsidR="00090A1D" w:rsidRPr="00436C60" w:rsidRDefault="00090A1D" w:rsidP="00090A1D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1.2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– Common Collector Amplifier: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lang w:val="en-US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0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bCs/>
                    <w:sz w:val="20"/>
                    <w:lang w:val="en-US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bCs/>
                    <w:sz w:val="20"/>
                    <w:lang w:val="en-US"/>
                  </w:rPr>
                  <m:t>cc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2</m:t>
            </m:r>
          </m:den>
        </m:f>
      </m:oMath>
    </w:p>
    <w:p w14:paraId="398ABECD" w14:textId="77777777" w:rsidR="00090A1D" w:rsidRDefault="00090A1D" w:rsidP="008F5D00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4B688A5" w14:textId="4A37090D" w:rsidR="00B310D9" w:rsidRPr="00B310D9" w:rsidRDefault="00B310D9" w:rsidP="00B310D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desired operating point</w:t>
      </w:r>
      <w:r w:rsidRPr="00B310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cc</m:t>
                </m:r>
              </m:sub>
            </m:sSub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),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came out to be 2</w:t>
      </w:r>
      <w:r w:rsidR="00FA5331">
        <w:rPr>
          <w:rFonts w:ascii="Times New Roman" w:eastAsiaTheme="minorEastAsia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.326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kΩ</w:t>
      </w:r>
      <w:proofErr w:type="spellEnd"/>
      <w:r w:rsidR="003F3A9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14:paraId="2496463C" w14:textId="77777777" w:rsidR="005B77AB" w:rsidRDefault="005B77AB" w:rsidP="008F5D00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4D77955" w14:textId="77777777" w:rsidR="005B77AB" w:rsidRDefault="005B77AB" w:rsidP="008F5D00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18110FB" w14:textId="77777777" w:rsidR="005B77AB" w:rsidRDefault="005B77AB" w:rsidP="008F5D00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31E0CE3" w14:textId="77777777" w:rsidR="005B77AB" w:rsidRDefault="005B77AB" w:rsidP="008F5D00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56F950B" w14:textId="77777777" w:rsidR="005B77AB" w:rsidRDefault="005B77AB" w:rsidP="008F5D00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607CD81" w14:textId="77777777" w:rsidR="005B77AB" w:rsidRDefault="005B77AB" w:rsidP="008F5D00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6C519EA" w14:textId="5BD74372" w:rsidR="00B13C10" w:rsidRDefault="00B13C10" w:rsidP="008F5D00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C434BF2" w14:textId="290FE031" w:rsidR="00B13C10" w:rsidRDefault="00B13C10" w:rsidP="00B13C10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1881D4" w14:textId="0B34605F" w:rsidR="00CC0910" w:rsidRDefault="00BF3021" w:rsidP="00B13C10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302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61CF4F" wp14:editId="17D1B684">
            <wp:extent cx="5731510" cy="3205480"/>
            <wp:effectExtent l="19050" t="19050" r="2159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F628C" w14:textId="5328126E" w:rsidR="00B310D9" w:rsidRDefault="00B13C10" w:rsidP="00B13C10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1.</w:t>
      </w:r>
      <w:r w:rsidR="00B310D9">
        <w:rPr>
          <w:rFonts w:ascii="Times New Roman" w:hAnsi="Times New Roman" w:cs="Times New Roman"/>
          <w:b/>
          <w:bCs/>
          <w:sz w:val="20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– Common Collector Amplifier: </w:t>
      </w:r>
      <w:r w:rsidR="00B310D9">
        <w:rPr>
          <w:rFonts w:ascii="Times New Roman" w:hAnsi="Times New Roman" w:cs="Times New Roman"/>
          <w:b/>
          <w:bCs/>
          <w:sz w:val="20"/>
          <w:lang w:val="en-US"/>
        </w:rPr>
        <w:t>Circuit for the d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etermination of </w:t>
      </w:r>
      <w:r w:rsidR="00B310D9">
        <w:rPr>
          <w:rFonts w:ascii="Times New Roman" w:hAnsi="Times New Roman" w:cs="Times New Roman"/>
          <w:b/>
          <w:bCs/>
          <w:sz w:val="20"/>
          <w:lang w:val="en-US"/>
        </w:rPr>
        <w:t>V</w:t>
      </w:r>
      <w:r w:rsidR="00B310D9"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in</w:t>
      </w:r>
      <w:r w:rsidR="00B310D9">
        <w:rPr>
          <w:rFonts w:ascii="Times New Roman" w:hAnsi="Times New Roman" w:cs="Times New Roman"/>
          <w:b/>
          <w:bCs/>
          <w:sz w:val="20"/>
          <w:lang w:val="en-US"/>
        </w:rPr>
        <w:t xml:space="preserve">, </w:t>
      </w:r>
      <w:proofErr w:type="spellStart"/>
      <w:r w:rsidR="00B310D9">
        <w:rPr>
          <w:rFonts w:ascii="Times New Roman" w:hAnsi="Times New Roman" w:cs="Times New Roman"/>
          <w:b/>
          <w:bCs/>
          <w:sz w:val="20"/>
          <w:lang w:val="en-US"/>
        </w:rPr>
        <w:t>V</w:t>
      </w:r>
      <w:r w:rsidR="00B310D9"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proofErr w:type="spellEnd"/>
      <w:r w:rsidR="00B310D9">
        <w:rPr>
          <w:rFonts w:ascii="Times New Roman" w:hAnsi="Times New Roman" w:cs="Times New Roman"/>
          <w:b/>
          <w:bCs/>
          <w:sz w:val="20"/>
          <w:lang w:val="en-US"/>
        </w:rPr>
        <w:t xml:space="preserve">, </w:t>
      </w:r>
      <w:proofErr w:type="spellStart"/>
      <w:r w:rsidR="00B310D9">
        <w:rPr>
          <w:rFonts w:ascii="Times New Roman" w:hAnsi="Times New Roman" w:cs="Times New Roman"/>
          <w:b/>
          <w:bCs/>
          <w:sz w:val="20"/>
          <w:lang w:val="en-US"/>
        </w:rPr>
        <w:t>I</w:t>
      </w:r>
      <w:r w:rsidR="00B310D9"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in</w:t>
      </w:r>
      <w:proofErr w:type="spellEnd"/>
      <w:r w:rsidR="00B310D9">
        <w:rPr>
          <w:rFonts w:ascii="Times New Roman" w:hAnsi="Times New Roman" w:cs="Times New Roman"/>
          <w:b/>
          <w:bCs/>
          <w:sz w:val="20"/>
          <w:lang w:val="en-US"/>
        </w:rPr>
        <w:t xml:space="preserve">, </w:t>
      </w:r>
      <w:proofErr w:type="spellStart"/>
      <w:r w:rsidR="00B310D9">
        <w:rPr>
          <w:rFonts w:ascii="Times New Roman" w:hAnsi="Times New Roman" w:cs="Times New Roman"/>
          <w:b/>
          <w:bCs/>
          <w:sz w:val="20"/>
          <w:lang w:val="en-US"/>
        </w:rPr>
        <w:t>I</w:t>
      </w:r>
      <w:r w:rsidR="00B310D9"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proofErr w:type="spellEnd"/>
      <w:r w:rsidR="00B310D9">
        <w:rPr>
          <w:rFonts w:ascii="Times New Roman" w:hAnsi="Times New Roman" w:cs="Times New Roman"/>
          <w:b/>
          <w:bCs/>
          <w:sz w:val="20"/>
          <w:lang w:val="en-US"/>
        </w:rPr>
        <w:t xml:space="preserve"> and R</w:t>
      </w:r>
      <w:r w:rsidR="00B310D9"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in</w:t>
      </w:r>
      <w:r w:rsidR="00B310D9">
        <w:rPr>
          <w:rFonts w:ascii="Times New Roman" w:hAnsi="Times New Roman" w:cs="Times New Roman"/>
          <w:b/>
          <w:bCs/>
          <w:sz w:val="20"/>
          <w:lang w:val="en-US"/>
        </w:rPr>
        <w:t xml:space="preserve">  </w:t>
      </w:r>
    </w:p>
    <w:p w14:paraId="428491E7" w14:textId="023835AA" w:rsidR="00B13C10" w:rsidRPr="00B310D9" w:rsidRDefault="00B310D9" w:rsidP="00B13C10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 xml:space="preserve"> </w:t>
      </w:r>
    </w:p>
    <w:p w14:paraId="50D7F869" w14:textId="47AF01F2" w:rsidR="00B13C10" w:rsidRDefault="00CC0910" w:rsidP="00B13C10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09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EA7283" wp14:editId="434245D0">
            <wp:extent cx="5892948" cy="4754968"/>
            <wp:effectExtent l="19050" t="19050" r="1270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9838" cy="4776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5A3E0" w14:textId="1C51573C" w:rsidR="00E05ED8" w:rsidRPr="00F9104D" w:rsidRDefault="00B310D9" w:rsidP="00F9104D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1.</w:t>
      </w:r>
      <w:r>
        <w:rPr>
          <w:rFonts w:ascii="Times New Roman" w:hAnsi="Times New Roman" w:cs="Times New Roman"/>
          <w:b/>
          <w:bCs/>
          <w:sz w:val="20"/>
          <w:lang w:val="en-US"/>
        </w:rPr>
        <w:t>4 – Common Collector Amplifier: .ac results from Figure 3</w:t>
      </w:r>
    </w:p>
    <w:p w14:paraId="158F6685" w14:textId="720A4BEB" w:rsidR="008A57C5" w:rsidRDefault="00BF3021" w:rsidP="00BF3021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302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00F7C0C" wp14:editId="4AF22AE5">
            <wp:extent cx="5731510" cy="2557145"/>
            <wp:effectExtent l="19050" t="19050" r="21590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1C8D2" w14:textId="2C58A6B4" w:rsidR="00E05ED8" w:rsidRDefault="00E05ED8" w:rsidP="00E05ED8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1.</w:t>
      </w:r>
      <w:r>
        <w:rPr>
          <w:rFonts w:ascii="Times New Roman" w:hAnsi="Times New Roman" w:cs="Times New Roman"/>
          <w:b/>
          <w:bCs/>
          <w:sz w:val="20"/>
          <w:lang w:val="en-US"/>
        </w:rPr>
        <w:t>5 – Common Collector Amplifier: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calculation</w:t>
      </w:r>
    </w:p>
    <w:p w14:paraId="60000415" w14:textId="7BA97869" w:rsidR="00A773B6" w:rsidRDefault="00A773B6" w:rsidP="00E05ED8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F7D4BBB" w14:textId="77777777" w:rsidR="00A773B6" w:rsidRPr="00E05ED8" w:rsidRDefault="00A773B6" w:rsidP="00E05ED8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13715E80" w14:textId="60EAB08E" w:rsidR="004247BC" w:rsidRDefault="008A57C5" w:rsidP="00E05ED8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57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2104FB" wp14:editId="49726A97">
            <wp:extent cx="5975345" cy="4829397"/>
            <wp:effectExtent l="19050" t="19050" r="260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938" cy="4871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2EE03" w14:textId="59440ED4" w:rsidR="008F5D00" w:rsidRDefault="00E05ED8" w:rsidP="00E05ED8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1.</w:t>
      </w:r>
      <w:r>
        <w:rPr>
          <w:rFonts w:ascii="Times New Roman" w:hAnsi="Times New Roman" w:cs="Times New Roman"/>
          <w:b/>
          <w:bCs/>
          <w:sz w:val="20"/>
          <w:lang w:val="en-US"/>
        </w:rPr>
        <w:t>6 – Common Collector Amplifier: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calculation as obtained from .ac analysis</w:t>
      </w:r>
    </w:p>
    <w:p w14:paraId="5F6EB1B6" w14:textId="77777777" w:rsidR="00E05ED8" w:rsidRPr="00E05ED8" w:rsidRDefault="00E05ED8" w:rsidP="00E05ED8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57F4A627" w14:textId="77777777" w:rsidR="00A773B6" w:rsidRDefault="00A773B6" w:rsidP="00A773B6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067953AD" w14:textId="410765F5" w:rsidR="000331A6" w:rsidRDefault="00D24CE4" w:rsidP="00A773B6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lastRenderedPageBreak/>
        <w:t xml:space="preserve">Table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1.</w:t>
      </w:r>
      <w:r>
        <w:rPr>
          <w:rFonts w:ascii="Times New Roman" w:hAnsi="Times New Roman" w:cs="Times New Roman"/>
          <w:b/>
          <w:bCs/>
          <w:sz w:val="20"/>
          <w:lang w:val="en-US"/>
        </w:rPr>
        <w:t>1 - Results Summarized</w:t>
      </w:r>
      <w:r w:rsidR="00E05ED8">
        <w:rPr>
          <w:rFonts w:ascii="Times New Roman" w:hAnsi="Times New Roman" w:cs="Times New Roman"/>
          <w:b/>
          <w:bCs/>
          <w:sz w:val="20"/>
          <w:lang w:val="en-US"/>
        </w:rPr>
        <w:t xml:space="preserve"> for Common Collector Amplifier</w:t>
      </w:r>
    </w:p>
    <w:p w14:paraId="53DF35C7" w14:textId="77777777" w:rsidR="00A773B6" w:rsidRPr="008F5D00" w:rsidRDefault="00A773B6" w:rsidP="00A773B6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tbl>
      <w:tblPr>
        <w:tblStyle w:val="TableGrid"/>
        <w:tblW w:w="3870" w:type="dxa"/>
        <w:jc w:val="center"/>
        <w:tblLook w:val="04A0" w:firstRow="1" w:lastRow="0" w:firstColumn="1" w:lastColumn="0" w:noHBand="0" w:noVBand="1"/>
      </w:tblPr>
      <w:tblGrid>
        <w:gridCol w:w="1699"/>
        <w:gridCol w:w="2171"/>
      </w:tblGrid>
      <w:tr w:rsidR="00E05ED8" w14:paraId="4CF313C0" w14:textId="77777777" w:rsidTr="000331A6">
        <w:trPr>
          <w:trHeight w:val="894"/>
          <w:jc w:val="center"/>
        </w:trPr>
        <w:tc>
          <w:tcPr>
            <w:tcW w:w="1699" w:type="dxa"/>
          </w:tcPr>
          <w:p w14:paraId="44EDF864" w14:textId="33711557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Quantities to be determined</w:t>
            </w:r>
          </w:p>
        </w:tc>
        <w:tc>
          <w:tcPr>
            <w:tcW w:w="2171" w:type="dxa"/>
          </w:tcPr>
          <w:p w14:paraId="785EE76C" w14:textId="4FD3DF72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Values obtained</w:t>
            </w:r>
          </w:p>
        </w:tc>
      </w:tr>
      <w:tr w:rsidR="00E05ED8" w14:paraId="1B9804CF" w14:textId="77777777" w:rsidTr="000331A6">
        <w:trPr>
          <w:trHeight w:val="414"/>
          <w:jc w:val="center"/>
        </w:trPr>
        <w:tc>
          <w:tcPr>
            <w:tcW w:w="1699" w:type="dxa"/>
          </w:tcPr>
          <w:p w14:paraId="24498086" w14:textId="4580B54F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in</w:t>
            </w:r>
          </w:p>
        </w:tc>
        <w:tc>
          <w:tcPr>
            <w:tcW w:w="2171" w:type="dxa"/>
          </w:tcPr>
          <w:p w14:paraId="32D44B01" w14:textId="64863D74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0.0595609 V</w:t>
            </w:r>
          </w:p>
        </w:tc>
      </w:tr>
      <w:tr w:rsidR="00E05ED8" w14:paraId="5CCD7708" w14:textId="77777777" w:rsidTr="000331A6">
        <w:trPr>
          <w:trHeight w:val="403"/>
          <w:jc w:val="center"/>
        </w:trPr>
        <w:tc>
          <w:tcPr>
            <w:tcW w:w="1699" w:type="dxa"/>
          </w:tcPr>
          <w:p w14:paraId="31FD3478" w14:textId="07B46777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out</w:t>
            </w:r>
            <w:proofErr w:type="spellEnd"/>
          </w:p>
        </w:tc>
        <w:tc>
          <w:tcPr>
            <w:tcW w:w="2171" w:type="dxa"/>
          </w:tcPr>
          <w:p w14:paraId="59D2AD11" w14:textId="59D19644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0.0590415 V</w:t>
            </w:r>
          </w:p>
        </w:tc>
      </w:tr>
      <w:tr w:rsidR="00E05ED8" w14:paraId="52262512" w14:textId="77777777" w:rsidTr="000331A6">
        <w:trPr>
          <w:trHeight w:val="418"/>
          <w:jc w:val="center"/>
        </w:trPr>
        <w:tc>
          <w:tcPr>
            <w:tcW w:w="1699" w:type="dxa"/>
          </w:tcPr>
          <w:p w14:paraId="515C5E73" w14:textId="2603D875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I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in</w:t>
            </w:r>
            <w:proofErr w:type="spellEnd"/>
          </w:p>
        </w:tc>
        <w:tc>
          <w:tcPr>
            <w:tcW w:w="2171" w:type="dxa"/>
          </w:tcPr>
          <w:p w14:paraId="5FA034DF" w14:textId="5334221A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 xml:space="preserve">4.04391 </w:t>
            </w: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μA</w:t>
            </w:r>
            <w:proofErr w:type="spellEnd"/>
          </w:p>
        </w:tc>
      </w:tr>
      <w:tr w:rsidR="00E05ED8" w14:paraId="0A3E17D5" w14:textId="77777777" w:rsidTr="000331A6">
        <w:trPr>
          <w:trHeight w:val="403"/>
          <w:jc w:val="center"/>
        </w:trPr>
        <w:tc>
          <w:tcPr>
            <w:tcW w:w="1699" w:type="dxa"/>
          </w:tcPr>
          <w:p w14:paraId="1C6904B9" w14:textId="78606E52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I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out</w:t>
            </w:r>
            <w:proofErr w:type="spellEnd"/>
          </w:p>
        </w:tc>
        <w:tc>
          <w:tcPr>
            <w:tcW w:w="2171" w:type="dxa"/>
          </w:tcPr>
          <w:p w14:paraId="03E6F73D" w14:textId="4009A972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 xml:space="preserve">10.5431 </w:t>
            </w: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μA</w:t>
            </w:r>
            <w:proofErr w:type="spellEnd"/>
          </w:p>
        </w:tc>
      </w:tr>
      <w:tr w:rsidR="00E05ED8" w14:paraId="38FC8F50" w14:textId="77777777" w:rsidTr="000331A6">
        <w:trPr>
          <w:trHeight w:val="418"/>
          <w:jc w:val="center"/>
        </w:trPr>
        <w:tc>
          <w:tcPr>
            <w:tcW w:w="1699" w:type="dxa"/>
          </w:tcPr>
          <w:p w14:paraId="0B24EE9E" w14:textId="7FEA2F90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eastAsiaTheme="minorEastAsia" w:hAnsi="Times New Roman" w:cs="Times New Roman"/>
                <w:sz w:val="20"/>
                <w:lang w:val="en-US"/>
              </w:rPr>
              <w:t>A</w:t>
            </w:r>
            <w:r w:rsidRPr="00E05ED8">
              <w:rPr>
                <w:rFonts w:ascii="Times New Roman" w:eastAsiaTheme="minorEastAsia" w:hAnsi="Times New Roman" w:cs="Times New Roman"/>
                <w:sz w:val="20"/>
                <w:vertAlign w:val="subscript"/>
                <w:lang w:val="en-US"/>
              </w:rPr>
              <w:t>v</w:t>
            </w:r>
          </w:p>
        </w:tc>
        <w:tc>
          <w:tcPr>
            <w:tcW w:w="2171" w:type="dxa"/>
          </w:tcPr>
          <w:p w14:paraId="22E2EBA2" w14:textId="00DC404B" w:rsidR="00E05ED8" w:rsidRPr="00E05ED8" w:rsidRDefault="000331A6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331A6">
              <w:rPr>
                <w:rFonts w:ascii="Times New Roman" w:hAnsi="Times New Roman" w:cs="Times New Roman"/>
                <w:sz w:val="20"/>
                <w:lang w:val="en-US"/>
              </w:rPr>
              <w:t>0.99127</w:t>
            </w:r>
          </w:p>
        </w:tc>
      </w:tr>
      <w:tr w:rsidR="00E05ED8" w14:paraId="7CB4072E" w14:textId="77777777" w:rsidTr="000331A6">
        <w:trPr>
          <w:trHeight w:val="418"/>
          <w:jc w:val="center"/>
        </w:trPr>
        <w:tc>
          <w:tcPr>
            <w:tcW w:w="1699" w:type="dxa"/>
          </w:tcPr>
          <w:p w14:paraId="28902A06" w14:textId="2111CA0E" w:rsidR="00E05ED8" w:rsidRPr="00E05ED8" w:rsidRDefault="00E05ED8" w:rsidP="000331A6">
            <w:pPr>
              <w:spacing w:before="60" w:after="60"/>
              <w:jc w:val="center"/>
              <w:rPr>
                <w:rFonts w:ascii="Times New Roman" w:eastAsiaTheme="minorEastAsia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in</w:t>
            </w:r>
          </w:p>
        </w:tc>
        <w:tc>
          <w:tcPr>
            <w:tcW w:w="2171" w:type="dxa"/>
          </w:tcPr>
          <w:p w14:paraId="3DA9004C" w14:textId="30690798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 xml:space="preserve">14.728 </w:t>
            </w: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kΩ</w:t>
            </w:r>
            <w:proofErr w:type="spellEnd"/>
          </w:p>
        </w:tc>
      </w:tr>
      <w:tr w:rsidR="00E05ED8" w14:paraId="5A57ACE1" w14:textId="77777777" w:rsidTr="000331A6">
        <w:trPr>
          <w:trHeight w:val="418"/>
          <w:jc w:val="center"/>
        </w:trPr>
        <w:tc>
          <w:tcPr>
            <w:tcW w:w="1699" w:type="dxa"/>
          </w:tcPr>
          <w:p w14:paraId="13D76ED5" w14:textId="7C5B733F" w:rsidR="00E05ED8" w:rsidRPr="00E05ED8" w:rsidRDefault="00E05ED8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out</w:t>
            </w:r>
          </w:p>
        </w:tc>
        <w:tc>
          <w:tcPr>
            <w:tcW w:w="2171" w:type="dxa"/>
          </w:tcPr>
          <w:p w14:paraId="4AC3A9D6" w14:textId="3E019D93" w:rsidR="00E05ED8" w:rsidRPr="00E05ED8" w:rsidRDefault="000331A6" w:rsidP="000331A6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79.55 </w:t>
            </w: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Ω</w:t>
            </w:r>
          </w:p>
        </w:tc>
      </w:tr>
    </w:tbl>
    <w:p w14:paraId="54E6EC80" w14:textId="3A0BD5F3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731B90E2" w14:textId="0392247E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188EA8F4" w14:textId="4AC6A6A2" w:rsidR="00E531A7" w:rsidRDefault="00BF3021" w:rsidP="00BF3021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 w:rsidRPr="00BF3021">
        <w:rPr>
          <w:rFonts w:ascii="Times New Roman" w:hAnsi="Times New Roman" w:cs="Times New Roman"/>
          <w:b/>
          <w:bCs/>
          <w:noProof/>
          <w:sz w:val="20"/>
          <w:lang w:val="en-US"/>
        </w:rPr>
        <w:drawing>
          <wp:inline distT="0" distB="0" distL="0" distR="0" wp14:anchorId="41F36CAB" wp14:editId="7D442D3C">
            <wp:extent cx="5731510" cy="25336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0BE1" w14:textId="488B370D" w:rsidR="002216E4" w:rsidRDefault="002216E4" w:rsidP="002216E4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>Figure 7 – Output Waveform</w:t>
      </w:r>
    </w:p>
    <w:p w14:paraId="3E720890" w14:textId="37BF490A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4061DE79" w14:textId="05A099A2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7D328EE0" w14:textId="17A01BF7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745D9E7B" w14:textId="4695C706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7B011235" w14:textId="73248412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5AEB9A74" w14:textId="1B912DFB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B9DC7DB" w14:textId="5F08F5F2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75D03980" w14:textId="503AD59D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7C21DA73" w14:textId="39C655A1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08CFD20A" w14:textId="27B9873A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13857B63" w14:textId="02DB4B1A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31DCD886" w14:textId="006B4961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767D4B8" w14:textId="351F01F7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019B1F13" w14:textId="77777777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38484522" w14:textId="28C01673" w:rsidR="00E531A7" w:rsidRPr="00E531A7" w:rsidRDefault="00E531A7" w:rsidP="00E531A7">
      <w:pPr>
        <w:pStyle w:val="ListParagraph"/>
        <w:numPr>
          <w:ilvl w:val="0"/>
          <w:numId w:val="6"/>
        </w:num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Darlington Configuration</w:t>
      </w:r>
    </w:p>
    <w:p w14:paraId="6C2A0574" w14:textId="77777777" w:rsidR="00E531A7" w:rsidRPr="00E531A7" w:rsidRDefault="00E531A7" w:rsidP="00E531A7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8CF7299" w14:textId="21C2D1D6" w:rsidR="00E531A7" w:rsidRDefault="00E531A7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 w:rsidRPr="00E531A7">
        <w:rPr>
          <w:rFonts w:ascii="Times New Roman" w:hAnsi="Times New Roman" w:cs="Times New Roman"/>
          <w:b/>
          <w:bCs/>
          <w:noProof/>
          <w:sz w:val="20"/>
          <w:lang w:val="en-US"/>
        </w:rPr>
        <w:drawing>
          <wp:inline distT="0" distB="0" distL="0" distR="0" wp14:anchorId="0D390136" wp14:editId="02AB8A3E">
            <wp:extent cx="5731510" cy="2472055"/>
            <wp:effectExtent l="19050" t="19050" r="21590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8C5D9" w14:textId="0812B11C" w:rsidR="001F56FA" w:rsidRDefault="001F56FA" w:rsidP="001F56FA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>Figure 2.1 – Darlington Configuration: Determination of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1</w:t>
      </w:r>
    </w:p>
    <w:p w14:paraId="71843232" w14:textId="77777777" w:rsidR="001F56FA" w:rsidRDefault="001F56FA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01612B15" w14:textId="52108801" w:rsidR="00E531A7" w:rsidRDefault="00E531A7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 w:rsidRPr="00E531A7">
        <w:rPr>
          <w:rFonts w:ascii="Times New Roman" w:hAnsi="Times New Roman" w:cs="Times New Roman"/>
          <w:b/>
          <w:bCs/>
          <w:noProof/>
          <w:sz w:val="20"/>
          <w:lang w:val="en-US"/>
        </w:rPr>
        <w:drawing>
          <wp:inline distT="0" distB="0" distL="0" distR="0" wp14:anchorId="5D7D9EB2" wp14:editId="3B13D5DC">
            <wp:extent cx="5731510" cy="2536190"/>
            <wp:effectExtent l="19050" t="19050" r="21590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E649B" w14:textId="59114E2E" w:rsidR="001F56FA" w:rsidRDefault="001F56FA" w:rsidP="001F56FA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>Figure 2.2 – Darlington Configuration: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lang w:val="en-US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0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bCs/>
                    <w:sz w:val="20"/>
                    <w:lang w:val="en-US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bCs/>
                    <w:sz w:val="20"/>
                    <w:lang w:val="en-US"/>
                  </w:rPr>
                  <m:t>cc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2</m:t>
            </m:r>
          </m:den>
        </m:f>
      </m:oMath>
    </w:p>
    <w:p w14:paraId="07BE7064" w14:textId="4822CE0B" w:rsidR="00E531A7" w:rsidRPr="00B310D9" w:rsidRDefault="00E531A7" w:rsidP="00E531A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desired operating point</w:t>
      </w:r>
      <w:r w:rsidRPr="00B310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cc</m:t>
                </m:r>
              </m:sub>
            </m:sSub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),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came out to be 2</w:t>
      </w:r>
      <w:r w:rsidR="00FA5331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FA5331">
        <w:rPr>
          <w:rFonts w:ascii="Times New Roman" w:eastAsiaTheme="minorEastAsia" w:hAnsi="Times New Roman" w:cs="Times New Roman"/>
          <w:sz w:val="24"/>
          <w:szCs w:val="24"/>
          <w:lang w:val="en-US"/>
        </w:rPr>
        <w:t>99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14:paraId="2FEA62CE" w14:textId="77777777" w:rsidR="00E531A7" w:rsidRDefault="00E531A7" w:rsidP="00E531A7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DDD39D6" w14:textId="77777777" w:rsidR="00E531A7" w:rsidRDefault="00E531A7" w:rsidP="00E531A7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B00A364" w14:textId="77777777" w:rsidR="00E531A7" w:rsidRDefault="00E531A7" w:rsidP="00E531A7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28910FE" w14:textId="77777777" w:rsidR="00E531A7" w:rsidRDefault="00E531A7" w:rsidP="00E531A7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7F5D95B2" w14:textId="77777777" w:rsidR="00E531A7" w:rsidRDefault="00E531A7" w:rsidP="00E531A7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444BB0F" w14:textId="77777777" w:rsidR="00E531A7" w:rsidRDefault="00E531A7" w:rsidP="00E531A7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BC90FC9" w14:textId="77777777" w:rsidR="00E531A7" w:rsidRDefault="00E531A7" w:rsidP="00E531A7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6820E0B" w14:textId="3703D42D" w:rsidR="00E531A7" w:rsidRDefault="00A773B6" w:rsidP="00A773B6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73B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13E2B97" wp14:editId="54C5D542">
            <wp:extent cx="5731510" cy="2463165"/>
            <wp:effectExtent l="19050" t="19050" r="21590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18953" w14:textId="1BEA33B2" w:rsidR="00E531A7" w:rsidRDefault="00E531A7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2.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3 – </w:t>
      </w:r>
      <w:r w:rsidR="00F9104D">
        <w:rPr>
          <w:rFonts w:ascii="Times New Roman" w:hAnsi="Times New Roman" w:cs="Times New Roman"/>
          <w:b/>
          <w:bCs/>
          <w:sz w:val="20"/>
          <w:lang w:val="en-US"/>
        </w:rPr>
        <w:t>Darlington Configuration</w:t>
      </w:r>
      <w:r>
        <w:rPr>
          <w:rFonts w:ascii="Times New Roman" w:hAnsi="Times New Roman" w:cs="Times New Roman"/>
          <w:b/>
          <w:bCs/>
          <w:sz w:val="20"/>
          <w:lang w:val="en-US"/>
        </w:rPr>
        <w:t>: Circuit for the determination of V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in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0"/>
          <w:lang w:val="en-US"/>
        </w:rPr>
        <w:t>V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proofErr w:type="spellEnd"/>
      <w:r>
        <w:rPr>
          <w:rFonts w:ascii="Times New Roman" w:hAnsi="Times New Roman" w:cs="Times New Roman"/>
          <w:b/>
          <w:bCs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0"/>
          <w:lang w:val="en-US"/>
        </w:rPr>
        <w:t>I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in</w:t>
      </w:r>
      <w:proofErr w:type="spellEnd"/>
      <w:r>
        <w:rPr>
          <w:rFonts w:ascii="Times New Roman" w:hAnsi="Times New Roman" w:cs="Times New Roman"/>
          <w:b/>
          <w:bCs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0"/>
          <w:lang w:val="en-US"/>
        </w:rPr>
        <w:t>I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proofErr w:type="spellEnd"/>
      <w:r>
        <w:rPr>
          <w:rFonts w:ascii="Times New Roman" w:hAnsi="Times New Roman" w:cs="Times New Roman"/>
          <w:b/>
          <w:bCs/>
          <w:sz w:val="20"/>
          <w:lang w:val="en-US"/>
        </w:rPr>
        <w:t xml:space="preserve"> and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in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 </w:t>
      </w:r>
    </w:p>
    <w:p w14:paraId="66DDFA02" w14:textId="28EF85A3" w:rsidR="00E531A7" w:rsidRDefault="00E531A7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 xml:space="preserve"> </w:t>
      </w:r>
    </w:p>
    <w:p w14:paraId="07E68181" w14:textId="4CC85720" w:rsidR="00A773B6" w:rsidRDefault="00A773B6" w:rsidP="00E531A7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C3531F" w14:textId="77777777" w:rsidR="00A773B6" w:rsidRPr="00B310D9" w:rsidRDefault="00A773B6" w:rsidP="00E531A7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CD1C27" w14:textId="2A2EDBF6" w:rsidR="00E531A7" w:rsidRDefault="00A773B6" w:rsidP="00E531A7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73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93A84" wp14:editId="7082193E">
            <wp:extent cx="5731510" cy="4641215"/>
            <wp:effectExtent l="19050" t="19050" r="2159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E06EC" w14:textId="318D91B7" w:rsidR="00E531A7" w:rsidRPr="00E05ED8" w:rsidRDefault="00E531A7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2.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4 – </w:t>
      </w:r>
      <w:r w:rsidR="00F9104D">
        <w:rPr>
          <w:rFonts w:ascii="Times New Roman" w:hAnsi="Times New Roman" w:cs="Times New Roman"/>
          <w:b/>
          <w:bCs/>
          <w:sz w:val="20"/>
          <w:lang w:val="en-US"/>
        </w:rPr>
        <w:t>Darlington Configu</w:t>
      </w:r>
      <w:r>
        <w:rPr>
          <w:rFonts w:ascii="Times New Roman" w:hAnsi="Times New Roman" w:cs="Times New Roman"/>
          <w:b/>
          <w:bCs/>
          <w:sz w:val="20"/>
          <w:lang w:val="en-US"/>
        </w:rPr>
        <w:t>r</w:t>
      </w:r>
      <w:r w:rsidR="00F9104D">
        <w:rPr>
          <w:rFonts w:ascii="Times New Roman" w:hAnsi="Times New Roman" w:cs="Times New Roman"/>
          <w:b/>
          <w:bCs/>
          <w:sz w:val="20"/>
          <w:lang w:val="en-US"/>
        </w:rPr>
        <w:t>ation</w:t>
      </w:r>
      <w:r>
        <w:rPr>
          <w:rFonts w:ascii="Times New Roman" w:hAnsi="Times New Roman" w:cs="Times New Roman"/>
          <w:b/>
          <w:bCs/>
          <w:sz w:val="20"/>
          <w:lang w:val="en-US"/>
        </w:rPr>
        <w:t>: .ac results from Figure 3</w:t>
      </w:r>
    </w:p>
    <w:p w14:paraId="7C1C3DDC" w14:textId="77777777" w:rsidR="00E531A7" w:rsidRDefault="00E531A7" w:rsidP="00E531A7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27E0E9D" w14:textId="77777777" w:rsidR="00E531A7" w:rsidRDefault="00E531A7" w:rsidP="00E531A7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DD4A13A" w14:textId="0D99B9EE" w:rsidR="00E531A7" w:rsidRPr="00F9104D" w:rsidRDefault="00E531A7" w:rsidP="00F9104D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513A0BA8" w14:textId="6565D3FA" w:rsidR="00E531A7" w:rsidRDefault="00A773B6" w:rsidP="00E531A7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 w:rsidRPr="00A773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81FB7C" wp14:editId="589FC535">
            <wp:extent cx="5731510" cy="2373630"/>
            <wp:effectExtent l="19050" t="19050" r="2159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E00DA" w14:textId="3102E9B0" w:rsidR="00E531A7" w:rsidRDefault="00E531A7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2.</w:t>
      </w:r>
      <w:r>
        <w:rPr>
          <w:rFonts w:ascii="Times New Roman" w:hAnsi="Times New Roman" w:cs="Times New Roman"/>
          <w:b/>
          <w:bCs/>
          <w:sz w:val="20"/>
          <w:lang w:val="en-US"/>
        </w:rPr>
        <w:t>5 –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 xml:space="preserve"> Darlington Configuration</w:t>
      </w:r>
      <w:r>
        <w:rPr>
          <w:rFonts w:ascii="Times New Roman" w:hAnsi="Times New Roman" w:cs="Times New Roman"/>
          <w:b/>
          <w:bCs/>
          <w:sz w:val="20"/>
          <w:lang w:val="en-US"/>
        </w:rPr>
        <w:t>: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calculation</w:t>
      </w:r>
    </w:p>
    <w:p w14:paraId="57CBC4C6" w14:textId="3F48D6D7" w:rsidR="00A773B6" w:rsidRDefault="00A773B6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71D37658" w14:textId="788C6A10" w:rsidR="00E531A7" w:rsidRDefault="00E531A7" w:rsidP="00832483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CDBAEAF" w14:textId="47CA1299" w:rsidR="00214F6F" w:rsidRDefault="00214F6F" w:rsidP="00E531A7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4F6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3843DC" wp14:editId="7E864C27">
            <wp:extent cx="5419725" cy="4392343"/>
            <wp:effectExtent l="19050" t="19050" r="952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1109" cy="4401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0154A" w14:textId="3A2AC62A" w:rsidR="00E531A7" w:rsidRDefault="00E531A7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2.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6 –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Darlington Configuration</w:t>
      </w:r>
      <w:r>
        <w:rPr>
          <w:rFonts w:ascii="Times New Roman" w:hAnsi="Times New Roman" w:cs="Times New Roman"/>
          <w:b/>
          <w:bCs/>
          <w:sz w:val="20"/>
          <w:lang w:val="en-US"/>
        </w:rPr>
        <w:t>: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calculation as obtained from .ac analysis</w:t>
      </w:r>
    </w:p>
    <w:p w14:paraId="5EED9385" w14:textId="77777777" w:rsidR="00E531A7" w:rsidRPr="00E05ED8" w:rsidRDefault="00E531A7" w:rsidP="00E531A7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7C99D76D" w14:textId="77777777" w:rsidR="00A773B6" w:rsidRDefault="00A773B6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215AD4A" w14:textId="77777777" w:rsidR="00A773B6" w:rsidRDefault="00A773B6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375FE7B2" w14:textId="77777777" w:rsidR="00A773B6" w:rsidRDefault="00A773B6" w:rsidP="001F56FA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5B4134C6" w14:textId="3B44B6DA" w:rsidR="00E531A7" w:rsidRDefault="00E531A7" w:rsidP="00E531A7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lastRenderedPageBreak/>
        <w:t xml:space="preserve">Table </w:t>
      </w:r>
      <w:r w:rsidR="00A773B6">
        <w:rPr>
          <w:rFonts w:ascii="Times New Roman" w:hAnsi="Times New Roman" w:cs="Times New Roman"/>
          <w:b/>
          <w:bCs/>
          <w:sz w:val="20"/>
          <w:lang w:val="en-US"/>
        </w:rPr>
        <w:t>2.1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- Results Summarized for </w:t>
      </w:r>
      <w:r w:rsidR="001F56FA">
        <w:rPr>
          <w:rFonts w:ascii="Times New Roman" w:hAnsi="Times New Roman" w:cs="Times New Roman"/>
          <w:b/>
          <w:bCs/>
          <w:sz w:val="20"/>
          <w:lang w:val="en-US"/>
        </w:rPr>
        <w:t>Darlington Configuration</w:t>
      </w:r>
    </w:p>
    <w:p w14:paraId="6F927980" w14:textId="77777777" w:rsidR="00E531A7" w:rsidRPr="008F5D00" w:rsidRDefault="00E531A7" w:rsidP="00E531A7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tbl>
      <w:tblPr>
        <w:tblStyle w:val="TableGrid"/>
        <w:tblW w:w="3870" w:type="dxa"/>
        <w:jc w:val="center"/>
        <w:tblLook w:val="04A0" w:firstRow="1" w:lastRow="0" w:firstColumn="1" w:lastColumn="0" w:noHBand="0" w:noVBand="1"/>
      </w:tblPr>
      <w:tblGrid>
        <w:gridCol w:w="1699"/>
        <w:gridCol w:w="2171"/>
      </w:tblGrid>
      <w:tr w:rsidR="00E531A7" w14:paraId="04A3FF08" w14:textId="77777777" w:rsidTr="006D62B1">
        <w:trPr>
          <w:trHeight w:val="894"/>
          <w:jc w:val="center"/>
        </w:trPr>
        <w:tc>
          <w:tcPr>
            <w:tcW w:w="1699" w:type="dxa"/>
          </w:tcPr>
          <w:p w14:paraId="614C2114" w14:textId="77777777" w:rsidR="00E531A7" w:rsidRPr="00E05ED8" w:rsidRDefault="00E531A7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Quantities to be determined</w:t>
            </w:r>
          </w:p>
        </w:tc>
        <w:tc>
          <w:tcPr>
            <w:tcW w:w="2171" w:type="dxa"/>
          </w:tcPr>
          <w:p w14:paraId="409DE697" w14:textId="77777777" w:rsidR="00E531A7" w:rsidRPr="00E05ED8" w:rsidRDefault="00E531A7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Values obtained</w:t>
            </w:r>
          </w:p>
        </w:tc>
      </w:tr>
      <w:tr w:rsidR="00E531A7" w14:paraId="6D6E0CEB" w14:textId="77777777" w:rsidTr="006D62B1">
        <w:trPr>
          <w:trHeight w:val="414"/>
          <w:jc w:val="center"/>
        </w:trPr>
        <w:tc>
          <w:tcPr>
            <w:tcW w:w="1699" w:type="dxa"/>
          </w:tcPr>
          <w:p w14:paraId="227B9705" w14:textId="77777777" w:rsidR="00E531A7" w:rsidRPr="00E05ED8" w:rsidRDefault="00E531A7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in</w:t>
            </w:r>
          </w:p>
        </w:tc>
        <w:tc>
          <w:tcPr>
            <w:tcW w:w="2171" w:type="dxa"/>
          </w:tcPr>
          <w:p w14:paraId="7A5D6EBC" w14:textId="74325266" w:rsidR="00E531A7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0.0625802 </w:t>
            </w:r>
            <w:r w:rsidR="00E531A7" w:rsidRPr="00E05ED8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</w:tr>
      <w:tr w:rsidR="00E531A7" w14:paraId="2C36F777" w14:textId="77777777" w:rsidTr="006D62B1">
        <w:trPr>
          <w:trHeight w:val="403"/>
          <w:jc w:val="center"/>
        </w:trPr>
        <w:tc>
          <w:tcPr>
            <w:tcW w:w="1699" w:type="dxa"/>
          </w:tcPr>
          <w:p w14:paraId="31F27F7E" w14:textId="77777777" w:rsidR="00E531A7" w:rsidRPr="00E05ED8" w:rsidRDefault="00E531A7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out</w:t>
            </w:r>
            <w:proofErr w:type="spellEnd"/>
          </w:p>
        </w:tc>
        <w:tc>
          <w:tcPr>
            <w:tcW w:w="2171" w:type="dxa"/>
          </w:tcPr>
          <w:p w14:paraId="3F11E2CF" w14:textId="4DDDFDBF" w:rsidR="00E531A7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0.0614997 </w:t>
            </w:r>
            <w:r w:rsidR="00E531A7" w:rsidRPr="00E05ED8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</w:tr>
      <w:tr w:rsidR="00E531A7" w14:paraId="1BCB548A" w14:textId="77777777" w:rsidTr="006D62B1">
        <w:trPr>
          <w:trHeight w:val="418"/>
          <w:jc w:val="center"/>
        </w:trPr>
        <w:tc>
          <w:tcPr>
            <w:tcW w:w="1699" w:type="dxa"/>
          </w:tcPr>
          <w:p w14:paraId="53C06905" w14:textId="77777777" w:rsidR="00E531A7" w:rsidRPr="00E05ED8" w:rsidRDefault="00E531A7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I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in</w:t>
            </w:r>
            <w:proofErr w:type="spellEnd"/>
          </w:p>
        </w:tc>
        <w:tc>
          <w:tcPr>
            <w:tcW w:w="2171" w:type="dxa"/>
          </w:tcPr>
          <w:p w14:paraId="1789C806" w14:textId="2E37F9DF" w:rsidR="00E531A7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3.74197 </w:t>
            </w:r>
            <w:proofErr w:type="spellStart"/>
            <w:r w:rsidR="00E531A7" w:rsidRPr="00E05ED8">
              <w:rPr>
                <w:rFonts w:ascii="Times New Roman" w:hAnsi="Times New Roman" w:cs="Times New Roman"/>
                <w:sz w:val="20"/>
                <w:lang w:val="en-US"/>
              </w:rPr>
              <w:t>μA</w:t>
            </w:r>
            <w:proofErr w:type="spellEnd"/>
          </w:p>
        </w:tc>
      </w:tr>
      <w:tr w:rsidR="00E531A7" w14:paraId="6907B6FA" w14:textId="77777777" w:rsidTr="006D62B1">
        <w:trPr>
          <w:trHeight w:val="403"/>
          <w:jc w:val="center"/>
        </w:trPr>
        <w:tc>
          <w:tcPr>
            <w:tcW w:w="1699" w:type="dxa"/>
          </w:tcPr>
          <w:p w14:paraId="6276FB1C" w14:textId="77777777" w:rsidR="00E531A7" w:rsidRPr="00E05ED8" w:rsidRDefault="00E531A7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I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out</w:t>
            </w:r>
            <w:proofErr w:type="spellEnd"/>
          </w:p>
        </w:tc>
        <w:tc>
          <w:tcPr>
            <w:tcW w:w="2171" w:type="dxa"/>
          </w:tcPr>
          <w:p w14:paraId="098C5E3B" w14:textId="62387E17" w:rsidR="00E531A7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10.9821 </w:t>
            </w:r>
            <w:proofErr w:type="spellStart"/>
            <w:r w:rsidR="00E531A7" w:rsidRPr="00E05ED8">
              <w:rPr>
                <w:rFonts w:ascii="Times New Roman" w:hAnsi="Times New Roman" w:cs="Times New Roman"/>
                <w:sz w:val="20"/>
                <w:lang w:val="en-US"/>
              </w:rPr>
              <w:t>μA</w:t>
            </w:r>
            <w:proofErr w:type="spellEnd"/>
          </w:p>
        </w:tc>
      </w:tr>
      <w:tr w:rsidR="00E531A7" w14:paraId="2CBA1894" w14:textId="77777777" w:rsidTr="006D62B1">
        <w:trPr>
          <w:trHeight w:val="418"/>
          <w:jc w:val="center"/>
        </w:trPr>
        <w:tc>
          <w:tcPr>
            <w:tcW w:w="1699" w:type="dxa"/>
          </w:tcPr>
          <w:p w14:paraId="680381D7" w14:textId="77777777" w:rsidR="00E531A7" w:rsidRPr="00E05ED8" w:rsidRDefault="00E531A7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eastAsiaTheme="minorEastAsia" w:hAnsi="Times New Roman" w:cs="Times New Roman"/>
                <w:sz w:val="20"/>
                <w:lang w:val="en-US"/>
              </w:rPr>
              <w:t>A</w:t>
            </w:r>
            <w:r w:rsidRPr="00E05ED8">
              <w:rPr>
                <w:rFonts w:ascii="Times New Roman" w:eastAsiaTheme="minorEastAsia" w:hAnsi="Times New Roman" w:cs="Times New Roman"/>
                <w:sz w:val="20"/>
                <w:vertAlign w:val="subscript"/>
                <w:lang w:val="en-US"/>
              </w:rPr>
              <w:t>v</w:t>
            </w:r>
          </w:p>
        </w:tc>
        <w:tc>
          <w:tcPr>
            <w:tcW w:w="2171" w:type="dxa"/>
          </w:tcPr>
          <w:p w14:paraId="6998F9F5" w14:textId="639FEAD8" w:rsidR="00E531A7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0.9827</w:t>
            </w:r>
          </w:p>
        </w:tc>
      </w:tr>
      <w:tr w:rsidR="00E531A7" w14:paraId="33EE6B96" w14:textId="77777777" w:rsidTr="006D62B1">
        <w:trPr>
          <w:trHeight w:val="418"/>
          <w:jc w:val="center"/>
        </w:trPr>
        <w:tc>
          <w:tcPr>
            <w:tcW w:w="1699" w:type="dxa"/>
          </w:tcPr>
          <w:p w14:paraId="7A4DA0CE" w14:textId="77777777" w:rsidR="00E531A7" w:rsidRPr="00E05ED8" w:rsidRDefault="00E531A7" w:rsidP="006D62B1">
            <w:pPr>
              <w:spacing w:before="60" w:after="60"/>
              <w:jc w:val="center"/>
              <w:rPr>
                <w:rFonts w:ascii="Times New Roman" w:eastAsiaTheme="minorEastAsia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in</w:t>
            </w:r>
          </w:p>
        </w:tc>
        <w:tc>
          <w:tcPr>
            <w:tcW w:w="2171" w:type="dxa"/>
          </w:tcPr>
          <w:p w14:paraId="0F1F0423" w14:textId="3BDDC71B" w:rsidR="00E531A7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16.724 </w:t>
            </w:r>
            <w:proofErr w:type="spellStart"/>
            <w:r w:rsidR="00E531A7" w:rsidRPr="00E05ED8">
              <w:rPr>
                <w:rFonts w:ascii="Times New Roman" w:hAnsi="Times New Roman" w:cs="Times New Roman"/>
                <w:sz w:val="20"/>
                <w:lang w:val="en-US"/>
              </w:rPr>
              <w:t>kΩ</w:t>
            </w:r>
            <w:proofErr w:type="spellEnd"/>
          </w:p>
        </w:tc>
      </w:tr>
      <w:tr w:rsidR="00E531A7" w14:paraId="0D851129" w14:textId="77777777" w:rsidTr="006D62B1">
        <w:trPr>
          <w:trHeight w:val="418"/>
          <w:jc w:val="center"/>
        </w:trPr>
        <w:tc>
          <w:tcPr>
            <w:tcW w:w="1699" w:type="dxa"/>
          </w:tcPr>
          <w:p w14:paraId="5CA22E29" w14:textId="77777777" w:rsidR="00E531A7" w:rsidRPr="00E05ED8" w:rsidRDefault="00E531A7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out</w:t>
            </w:r>
          </w:p>
        </w:tc>
        <w:tc>
          <w:tcPr>
            <w:tcW w:w="2171" w:type="dxa"/>
          </w:tcPr>
          <w:p w14:paraId="54D1BE79" w14:textId="6584C81C" w:rsidR="00E531A7" w:rsidRPr="00E05ED8" w:rsidRDefault="00214F6F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43.2673</w:t>
            </w:r>
            <w:r w:rsidR="00447BE5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  <w:r w:rsidR="00556BC1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E531A7" w:rsidRPr="00E05ED8">
              <w:rPr>
                <w:rFonts w:ascii="Times New Roman" w:hAnsi="Times New Roman" w:cs="Times New Roman"/>
                <w:sz w:val="20"/>
                <w:lang w:val="en-US"/>
              </w:rPr>
              <w:t>Ω</w:t>
            </w:r>
          </w:p>
        </w:tc>
      </w:tr>
    </w:tbl>
    <w:p w14:paraId="37C3367A" w14:textId="31379F99" w:rsidR="00E531A7" w:rsidRDefault="00E531A7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55A8E344" w14:textId="4B238883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D38D724" w14:textId="28F76BC7" w:rsidR="00A773B6" w:rsidRDefault="001F56FA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  <w:r w:rsidRPr="001F56FA">
        <w:rPr>
          <w:rFonts w:ascii="Times New Roman" w:hAnsi="Times New Roman" w:cs="Times New Roman"/>
          <w:b/>
          <w:bCs/>
          <w:noProof/>
          <w:sz w:val="20"/>
          <w:lang w:val="en-US"/>
        </w:rPr>
        <w:drawing>
          <wp:inline distT="0" distB="0" distL="0" distR="0" wp14:anchorId="36EE75DA" wp14:editId="3DE28688">
            <wp:extent cx="5731510" cy="2529840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E4D5" w14:textId="1ACE7609" w:rsidR="001F56FA" w:rsidRDefault="001F56FA" w:rsidP="001F56FA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>Figure 2.7 – Output Waveform</w:t>
      </w:r>
    </w:p>
    <w:p w14:paraId="075D7E2D" w14:textId="28BE3B92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50024DC" w14:textId="1192D714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4951D4DC" w14:textId="635FD768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6ED7A8AA" w14:textId="626E7392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4254A4F2" w14:textId="4448A9E3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32AA385E" w14:textId="47412BE4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A3D9715" w14:textId="17D9BE86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176ECF82" w14:textId="111B63E1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62D3644F" w14:textId="62BC2608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670BD9FE" w14:textId="4CB6E45A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1F632CEF" w14:textId="3ABF974E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631C53F1" w14:textId="50CD1EC4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78C0946" w14:textId="6E384C26" w:rsidR="00A773B6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00CE4BEA" w14:textId="77777777" w:rsidR="001F56FA" w:rsidRDefault="001F56FA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336F1EB5" w14:textId="090411D4" w:rsidR="00A773B6" w:rsidRPr="00A773B6" w:rsidRDefault="00A773B6" w:rsidP="00A773B6">
      <w:pPr>
        <w:pStyle w:val="ListParagraph"/>
        <w:numPr>
          <w:ilvl w:val="0"/>
          <w:numId w:val="6"/>
        </w:num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 xml:space="preserve">Bootstrap </w:t>
      </w:r>
      <w:r w:rsidRPr="00A773B6">
        <w:rPr>
          <w:rFonts w:ascii="Times New Roman" w:hAnsi="Times New Roman" w:cs="Times New Roman"/>
          <w:sz w:val="32"/>
          <w:szCs w:val="32"/>
          <w:u w:val="single"/>
          <w:lang w:val="en-US"/>
        </w:rPr>
        <w:t>Configuration</w:t>
      </w:r>
    </w:p>
    <w:p w14:paraId="48F9C6B7" w14:textId="77777777" w:rsidR="00A773B6" w:rsidRPr="00E531A7" w:rsidRDefault="00A773B6" w:rsidP="00A773B6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632EFF84" w14:textId="100AFCDC" w:rsidR="00A773B6" w:rsidRDefault="001F56FA" w:rsidP="00A773B6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 w:rsidRPr="001F56FA">
        <w:rPr>
          <w:rFonts w:ascii="Times New Roman" w:hAnsi="Times New Roman" w:cs="Times New Roman"/>
          <w:b/>
          <w:bCs/>
          <w:noProof/>
          <w:sz w:val="20"/>
          <w:lang w:val="en-US"/>
        </w:rPr>
        <w:drawing>
          <wp:inline distT="0" distB="0" distL="0" distR="0" wp14:anchorId="10933022" wp14:editId="72A1992E">
            <wp:extent cx="5731510" cy="2418715"/>
            <wp:effectExtent l="19050" t="19050" r="21590" b="196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7652D" w14:textId="453A9303" w:rsidR="001F56FA" w:rsidRDefault="001F56FA" w:rsidP="001F56FA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>Figure 3.1 –</w:t>
      </w:r>
      <w:r w:rsidRPr="001F56FA">
        <w:rPr>
          <w:rFonts w:ascii="Times New Roman" w:hAnsi="Times New Roman" w:cs="Times New Roman"/>
          <w:b/>
          <w:bCs/>
          <w:sz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lang w:val="en-US"/>
        </w:rPr>
        <w:t>Bootstrap Configuration: Determination of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1</w:t>
      </w:r>
    </w:p>
    <w:p w14:paraId="7326A098" w14:textId="77777777" w:rsidR="001F56FA" w:rsidRDefault="001F56FA" w:rsidP="001F56FA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3B2B349" w14:textId="6BFC8991" w:rsidR="00A773B6" w:rsidRDefault="001F56FA" w:rsidP="00A773B6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 w:rsidRPr="001F56FA">
        <w:rPr>
          <w:rFonts w:ascii="Times New Roman" w:hAnsi="Times New Roman" w:cs="Times New Roman"/>
          <w:b/>
          <w:bCs/>
          <w:noProof/>
          <w:sz w:val="20"/>
          <w:lang w:val="en-US"/>
        </w:rPr>
        <w:drawing>
          <wp:inline distT="0" distB="0" distL="0" distR="0" wp14:anchorId="52366427" wp14:editId="673B94A7">
            <wp:extent cx="5731510" cy="2520950"/>
            <wp:effectExtent l="19050" t="19050" r="21590" b="127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98CA6" w14:textId="1F89D6A8" w:rsidR="001F56FA" w:rsidRPr="00436C60" w:rsidRDefault="001F56FA" w:rsidP="001F56FA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>Figure 3.2 – Bootstrap Configuration: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lang w:val="en-US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0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bCs/>
                    <w:sz w:val="20"/>
                    <w:lang w:val="en-US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bCs/>
                    <w:sz w:val="20"/>
                    <w:lang w:val="en-US"/>
                  </w:rPr>
                  <m:t>cc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Times New Roman"/>
                <w:b/>
                <w:bCs/>
                <w:sz w:val="20"/>
                <w:lang w:val="en-US"/>
              </w:rPr>
              <m:t>2</m:t>
            </m:r>
          </m:den>
        </m:f>
      </m:oMath>
    </w:p>
    <w:p w14:paraId="1A43C42C" w14:textId="77777777" w:rsidR="001F56FA" w:rsidRDefault="001F56FA" w:rsidP="00A773B6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1994CFCA" w14:textId="0155FD21" w:rsidR="00A773B6" w:rsidRPr="00B310D9" w:rsidRDefault="00A773B6" w:rsidP="00A773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desired operating point</w:t>
      </w:r>
      <w:r w:rsidRPr="00B310D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V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cc</m:t>
                </m:r>
              </m:sub>
            </m:sSub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),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came out to be 2</w:t>
      </w:r>
      <w:r w:rsidR="00CD5A9A">
        <w:rPr>
          <w:rFonts w:ascii="Times New Roman" w:eastAsiaTheme="minorEastAsia" w:hAnsi="Times New Roman" w:cs="Times New Roman"/>
          <w:sz w:val="24"/>
          <w:szCs w:val="24"/>
          <w:lang w:val="en-US"/>
        </w:rPr>
        <w:t>6.323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14:paraId="7CF42ACE" w14:textId="77777777" w:rsidR="00A773B6" w:rsidRDefault="00A773B6" w:rsidP="00A773B6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B2A68" w14:textId="77777777" w:rsidR="00A773B6" w:rsidRDefault="00A773B6" w:rsidP="00A773B6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33369E24" w14:textId="77777777" w:rsidR="00A773B6" w:rsidRDefault="00A773B6" w:rsidP="00A773B6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18E76FD" w14:textId="77777777" w:rsidR="00A773B6" w:rsidRDefault="00A773B6" w:rsidP="00A773B6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21778E92" w14:textId="77777777" w:rsidR="00A773B6" w:rsidRDefault="00A773B6" w:rsidP="00A773B6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02A53589" w14:textId="1DB4A7B0" w:rsidR="00A773B6" w:rsidRDefault="00D53568" w:rsidP="00A773B6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356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691C95B" wp14:editId="6C80F636">
            <wp:extent cx="5731510" cy="2926080"/>
            <wp:effectExtent l="19050" t="19050" r="21590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3689E" w14:textId="2707E28E" w:rsidR="00A773B6" w:rsidRDefault="00A773B6" w:rsidP="00A773B6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1F56FA">
        <w:rPr>
          <w:rFonts w:ascii="Times New Roman" w:hAnsi="Times New Roman" w:cs="Times New Roman"/>
          <w:b/>
          <w:bCs/>
          <w:sz w:val="20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.3 – </w:t>
      </w:r>
      <w:r w:rsidR="001F56FA">
        <w:rPr>
          <w:rFonts w:ascii="Times New Roman" w:hAnsi="Times New Roman" w:cs="Times New Roman"/>
          <w:b/>
          <w:bCs/>
          <w:sz w:val="20"/>
          <w:lang w:val="en-US"/>
        </w:rPr>
        <w:t>Bootstrap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Configuration: Circuit for the determination of V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in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0"/>
          <w:lang w:val="en-US"/>
        </w:rPr>
        <w:t>V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proofErr w:type="spellEnd"/>
      <w:r>
        <w:rPr>
          <w:rFonts w:ascii="Times New Roman" w:hAnsi="Times New Roman" w:cs="Times New Roman"/>
          <w:b/>
          <w:bCs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0"/>
          <w:lang w:val="en-US"/>
        </w:rPr>
        <w:t>I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in</w:t>
      </w:r>
      <w:proofErr w:type="spellEnd"/>
      <w:r>
        <w:rPr>
          <w:rFonts w:ascii="Times New Roman" w:hAnsi="Times New Roman" w:cs="Times New Roman"/>
          <w:b/>
          <w:bCs/>
          <w:sz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0"/>
          <w:lang w:val="en-US"/>
        </w:rPr>
        <w:t>I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proofErr w:type="spellEnd"/>
      <w:r>
        <w:rPr>
          <w:rFonts w:ascii="Times New Roman" w:hAnsi="Times New Roman" w:cs="Times New Roman"/>
          <w:b/>
          <w:bCs/>
          <w:sz w:val="20"/>
          <w:lang w:val="en-US"/>
        </w:rPr>
        <w:t xml:space="preserve"> and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in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 </w:t>
      </w:r>
    </w:p>
    <w:p w14:paraId="78D13071" w14:textId="77777777" w:rsidR="00A773B6" w:rsidRDefault="00A773B6" w:rsidP="00A773B6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 xml:space="preserve"> </w:t>
      </w:r>
    </w:p>
    <w:p w14:paraId="0C3C54FE" w14:textId="77777777" w:rsidR="00A773B6" w:rsidRDefault="00A773B6" w:rsidP="00A773B6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954428" w14:textId="77777777" w:rsidR="00A773B6" w:rsidRPr="00B310D9" w:rsidRDefault="00A773B6" w:rsidP="00A773B6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6468A1" w14:textId="6F07C0D4" w:rsidR="00A773B6" w:rsidRDefault="00D53568" w:rsidP="00A773B6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35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7D8153" wp14:editId="79287411">
            <wp:extent cx="5731510" cy="4633595"/>
            <wp:effectExtent l="19050" t="19050" r="2159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EC7DF" w14:textId="1B1D85A9" w:rsidR="00A773B6" w:rsidRPr="00E05ED8" w:rsidRDefault="00A773B6" w:rsidP="00A773B6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1F56FA">
        <w:rPr>
          <w:rFonts w:ascii="Times New Roman" w:hAnsi="Times New Roman" w:cs="Times New Roman"/>
          <w:b/>
          <w:bCs/>
          <w:sz w:val="20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.4 – </w:t>
      </w:r>
      <w:r w:rsidR="001F56FA">
        <w:rPr>
          <w:rFonts w:ascii="Times New Roman" w:hAnsi="Times New Roman" w:cs="Times New Roman"/>
          <w:b/>
          <w:bCs/>
          <w:sz w:val="20"/>
          <w:lang w:val="en-US"/>
        </w:rPr>
        <w:t>Bootstrap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Configuration: .ac results from Figure 3</w:t>
      </w:r>
    </w:p>
    <w:p w14:paraId="0316A416" w14:textId="77777777" w:rsidR="00A773B6" w:rsidRDefault="00A773B6" w:rsidP="00A773B6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16A18CF4" w14:textId="77777777" w:rsidR="00A773B6" w:rsidRDefault="00A773B6" w:rsidP="00A773B6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EA91F85" w14:textId="77777777" w:rsidR="00A773B6" w:rsidRPr="00F9104D" w:rsidRDefault="00A773B6" w:rsidP="00A773B6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</w:p>
    <w:p w14:paraId="492B089C" w14:textId="29B2AFE2" w:rsidR="00A773B6" w:rsidRDefault="00D53568" w:rsidP="00A773B6">
      <w:pPr>
        <w:spacing w:before="60" w:after="60"/>
        <w:rPr>
          <w:rFonts w:ascii="Times New Roman" w:hAnsi="Times New Roman" w:cs="Times New Roman"/>
          <w:sz w:val="24"/>
          <w:szCs w:val="24"/>
          <w:lang w:val="en-US"/>
        </w:rPr>
      </w:pPr>
      <w:r w:rsidRPr="00D535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123476" wp14:editId="3FB2F2A4">
            <wp:extent cx="5731510" cy="2719070"/>
            <wp:effectExtent l="19050" t="19050" r="21590" b="241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6139A" w14:textId="16E4EEDF" w:rsidR="00A773B6" w:rsidRDefault="00A773B6" w:rsidP="00A773B6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D53568">
        <w:rPr>
          <w:rFonts w:ascii="Times New Roman" w:hAnsi="Times New Roman" w:cs="Times New Roman"/>
          <w:b/>
          <w:bCs/>
          <w:sz w:val="20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.5 – </w:t>
      </w:r>
      <w:r w:rsidR="001F56FA">
        <w:rPr>
          <w:rFonts w:ascii="Times New Roman" w:hAnsi="Times New Roman" w:cs="Times New Roman"/>
          <w:b/>
          <w:bCs/>
          <w:sz w:val="20"/>
          <w:lang w:val="en-US"/>
        </w:rPr>
        <w:t>Bootstrap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Configuration: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calculation</w:t>
      </w:r>
    </w:p>
    <w:p w14:paraId="055AC700" w14:textId="77777777" w:rsidR="00A773B6" w:rsidRDefault="00A773B6" w:rsidP="00A773B6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06910C7E" w14:textId="77777777" w:rsidR="00A773B6" w:rsidRPr="00E05ED8" w:rsidRDefault="00A773B6" w:rsidP="00A773B6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0598E7D0" w14:textId="5029E746" w:rsidR="00A773B6" w:rsidRDefault="00D53568" w:rsidP="00A773B6">
      <w:pPr>
        <w:spacing w:before="60"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35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9A57C5" wp14:editId="7955ED2A">
            <wp:extent cx="5645888" cy="456124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9363" cy="45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E711" w14:textId="17FC4083" w:rsidR="00A773B6" w:rsidRDefault="00A773B6" w:rsidP="00D53568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 xml:space="preserve">Figure </w:t>
      </w:r>
      <w:r w:rsidR="00D53568">
        <w:rPr>
          <w:rFonts w:ascii="Times New Roman" w:hAnsi="Times New Roman" w:cs="Times New Roman"/>
          <w:b/>
          <w:bCs/>
          <w:sz w:val="20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.6 – </w:t>
      </w:r>
      <w:r w:rsidR="001F56FA">
        <w:rPr>
          <w:rFonts w:ascii="Times New Roman" w:hAnsi="Times New Roman" w:cs="Times New Roman"/>
          <w:b/>
          <w:bCs/>
          <w:sz w:val="20"/>
          <w:lang w:val="en-US"/>
        </w:rPr>
        <w:t>Bootstrap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Configuration: R</w:t>
      </w:r>
      <w:r>
        <w:rPr>
          <w:rFonts w:ascii="Times New Roman" w:hAnsi="Times New Roman" w:cs="Times New Roman"/>
          <w:b/>
          <w:bCs/>
          <w:sz w:val="20"/>
          <w:vertAlign w:val="subscript"/>
          <w:lang w:val="en-US"/>
        </w:rPr>
        <w:t>out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 calculation as obtained from .ac analysis</w:t>
      </w:r>
    </w:p>
    <w:p w14:paraId="060996C7" w14:textId="275DE883" w:rsidR="00A773B6" w:rsidRPr="008F5D00" w:rsidRDefault="00A773B6" w:rsidP="001F56FA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lastRenderedPageBreak/>
        <w:t xml:space="preserve">Table </w:t>
      </w:r>
      <w:r w:rsidR="00D53568">
        <w:rPr>
          <w:rFonts w:ascii="Times New Roman" w:hAnsi="Times New Roman" w:cs="Times New Roman"/>
          <w:b/>
          <w:bCs/>
          <w:sz w:val="20"/>
          <w:lang w:val="en-US"/>
        </w:rPr>
        <w:t>3</w:t>
      </w:r>
      <w:r>
        <w:rPr>
          <w:rFonts w:ascii="Times New Roman" w:hAnsi="Times New Roman" w:cs="Times New Roman"/>
          <w:b/>
          <w:bCs/>
          <w:sz w:val="20"/>
          <w:lang w:val="en-US"/>
        </w:rPr>
        <w:t xml:space="preserve">.1 - Results Summarized for </w:t>
      </w:r>
      <w:r w:rsidR="001F56FA">
        <w:rPr>
          <w:rFonts w:ascii="Times New Roman" w:hAnsi="Times New Roman" w:cs="Times New Roman"/>
          <w:b/>
          <w:bCs/>
          <w:sz w:val="20"/>
          <w:lang w:val="en-US"/>
        </w:rPr>
        <w:t>Bootstrap Configuration</w:t>
      </w:r>
    </w:p>
    <w:tbl>
      <w:tblPr>
        <w:tblStyle w:val="TableGrid"/>
        <w:tblW w:w="3870" w:type="dxa"/>
        <w:jc w:val="center"/>
        <w:tblLook w:val="04A0" w:firstRow="1" w:lastRow="0" w:firstColumn="1" w:lastColumn="0" w:noHBand="0" w:noVBand="1"/>
      </w:tblPr>
      <w:tblGrid>
        <w:gridCol w:w="1699"/>
        <w:gridCol w:w="2171"/>
      </w:tblGrid>
      <w:tr w:rsidR="00A773B6" w14:paraId="1851AC84" w14:textId="77777777" w:rsidTr="006D62B1">
        <w:trPr>
          <w:trHeight w:val="894"/>
          <w:jc w:val="center"/>
        </w:trPr>
        <w:tc>
          <w:tcPr>
            <w:tcW w:w="1699" w:type="dxa"/>
          </w:tcPr>
          <w:p w14:paraId="38EA14EE" w14:textId="77777777" w:rsidR="00A773B6" w:rsidRPr="00E05ED8" w:rsidRDefault="00A773B6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Quantities to be determined</w:t>
            </w:r>
          </w:p>
        </w:tc>
        <w:tc>
          <w:tcPr>
            <w:tcW w:w="2171" w:type="dxa"/>
          </w:tcPr>
          <w:p w14:paraId="0731B0A0" w14:textId="77777777" w:rsidR="00A773B6" w:rsidRPr="00E05ED8" w:rsidRDefault="00A773B6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Values obtained</w:t>
            </w:r>
          </w:p>
        </w:tc>
      </w:tr>
      <w:tr w:rsidR="00A773B6" w14:paraId="4125F7F5" w14:textId="77777777" w:rsidTr="006D62B1">
        <w:trPr>
          <w:trHeight w:val="414"/>
          <w:jc w:val="center"/>
        </w:trPr>
        <w:tc>
          <w:tcPr>
            <w:tcW w:w="1699" w:type="dxa"/>
          </w:tcPr>
          <w:p w14:paraId="1053F4E2" w14:textId="77777777" w:rsidR="00A773B6" w:rsidRPr="00E05ED8" w:rsidRDefault="00A773B6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in</w:t>
            </w:r>
          </w:p>
        </w:tc>
        <w:tc>
          <w:tcPr>
            <w:tcW w:w="2171" w:type="dxa"/>
          </w:tcPr>
          <w:p w14:paraId="7FE64D07" w14:textId="315D5D85" w:rsidR="00A773B6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0.0594943 </w:t>
            </w:r>
            <w:r w:rsidR="00A773B6" w:rsidRPr="00E05ED8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</w:tr>
      <w:tr w:rsidR="00A773B6" w14:paraId="104254EA" w14:textId="77777777" w:rsidTr="006D62B1">
        <w:trPr>
          <w:trHeight w:val="403"/>
          <w:jc w:val="center"/>
        </w:trPr>
        <w:tc>
          <w:tcPr>
            <w:tcW w:w="1699" w:type="dxa"/>
          </w:tcPr>
          <w:p w14:paraId="68A659ED" w14:textId="77777777" w:rsidR="00A773B6" w:rsidRPr="00E05ED8" w:rsidRDefault="00A773B6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out</w:t>
            </w:r>
            <w:proofErr w:type="spellEnd"/>
          </w:p>
        </w:tc>
        <w:tc>
          <w:tcPr>
            <w:tcW w:w="2171" w:type="dxa"/>
          </w:tcPr>
          <w:p w14:paraId="50D4D6D4" w14:textId="0ED01ACD" w:rsidR="00A773B6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0.0589758 </w:t>
            </w:r>
            <w:r w:rsidR="00A773B6" w:rsidRPr="00E05ED8"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</w:tr>
      <w:tr w:rsidR="00A773B6" w14:paraId="6EEBEE62" w14:textId="77777777" w:rsidTr="006D62B1">
        <w:trPr>
          <w:trHeight w:val="418"/>
          <w:jc w:val="center"/>
        </w:trPr>
        <w:tc>
          <w:tcPr>
            <w:tcW w:w="1699" w:type="dxa"/>
          </w:tcPr>
          <w:p w14:paraId="5BC05CF0" w14:textId="77777777" w:rsidR="00A773B6" w:rsidRPr="00E05ED8" w:rsidRDefault="00A773B6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I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in</w:t>
            </w:r>
            <w:proofErr w:type="spellEnd"/>
          </w:p>
        </w:tc>
        <w:tc>
          <w:tcPr>
            <w:tcW w:w="2171" w:type="dxa"/>
          </w:tcPr>
          <w:p w14:paraId="7DBA4B69" w14:textId="63255E1B" w:rsidR="00A773B6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4.057 </w:t>
            </w:r>
            <w:proofErr w:type="spellStart"/>
            <w:r w:rsidR="00A773B6" w:rsidRPr="00E05ED8">
              <w:rPr>
                <w:rFonts w:ascii="Times New Roman" w:hAnsi="Times New Roman" w:cs="Times New Roman"/>
                <w:sz w:val="20"/>
                <w:lang w:val="en-US"/>
              </w:rPr>
              <w:t>μA</w:t>
            </w:r>
            <w:proofErr w:type="spellEnd"/>
          </w:p>
        </w:tc>
      </w:tr>
      <w:tr w:rsidR="00A773B6" w14:paraId="557F2CFC" w14:textId="77777777" w:rsidTr="006D62B1">
        <w:trPr>
          <w:trHeight w:val="403"/>
          <w:jc w:val="center"/>
        </w:trPr>
        <w:tc>
          <w:tcPr>
            <w:tcW w:w="1699" w:type="dxa"/>
          </w:tcPr>
          <w:p w14:paraId="6C250D86" w14:textId="77777777" w:rsidR="00A773B6" w:rsidRPr="00E05ED8" w:rsidRDefault="00A773B6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I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out</w:t>
            </w:r>
            <w:proofErr w:type="spellEnd"/>
          </w:p>
        </w:tc>
        <w:tc>
          <w:tcPr>
            <w:tcW w:w="2171" w:type="dxa"/>
          </w:tcPr>
          <w:p w14:paraId="6484CB7B" w14:textId="0B8CA38D" w:rsidR="00A773B6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10.5314 </w:t>
            </w:r>
            <w:proofErr w:type="spellStart"/>
            <w:r w:rsidR="00A773B6" w:rsidRPr="00E05ED8">
              <w:rPr>
                <w:rFonts w:ascii="Times New Roman" w:hAnsi="Times New Roman" w:cs="Times New Roman"/>
                <w:sz w:val="20"/>
                <w:lang w:val="en-US"/>
              </w:rPr>
              <w:t>μA</w:t>
            </w:r>
            <w:proofErr w:type="spellEnd"/>
          </w:p>
        </w:tc>
      </w:tr>
      <w:tr w:rsidR="00A773B6" w14:paraId="2C07B69A" w14:textId="77777777" w:rsidTr="006D62B1">
        <w:trPr>
          <w:trHeight w:val="418"/>
          <w:jc w:val="center"/>
        </w:trPr>
        <w:tc>
          <w:tcPr>
            <w:tcW w:w="1699" w:type="dxa"/>
          </w:tcPr>
          <w:p w14:paraId="0AEDB0B1" w14:textId="77777777" w:rsidR="00A773B6" w:rsidRPr="00E05ED8" w:rsidRDefault="00A773B6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eastAsiaTheme="minorEastAsia" w:hAnsi="Times New Roman" w:cs="Times New Roman"/>
                <w:sz w:val="20"/>
                <w:lang w:val="en-US"/>
              </w:rPr>
              <w:t>A</w:t>
            </w:r>
            <w:r w:rsidRPr="00E05ED8">
              <w:rPr>
                <w:rFonts w:ascii="Times New Roman" w:eastAsiaTheme="minorEastAsia" w:hAnsi="Times New Roman" w:cs="Times New Roman"/>
                <w:sz w:val="20"/>
                <w:vertAlign w:val="subscript"/>
                <w:lang w:val="en-US"/>
              </w:rPr>
              <w:t>v</w:t>
            </w:r>
          </w:p>
        </w:tc>
        <w:tc>
          <w:tcPr>
            <w:tcW w:w="2171" w:type="dxa"/>
          </w:tcPr>
          <w:p w14:paraId="5BA0346A" w14:textId="18D21947" w:rsidR="00A773B6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0.9913</w:t>
            </w:r>
          </w:p>
        </w:tc>
      </w:tr>
      <w:tr w:rsidR="00A773B6" w14:paraId="507CF18F" w14:textId="77777777" w:rsidTr="006D62B1">
        <w:trPr>
          <w:trHeight w:val="418"/>
          <w:jc w:val="center"/>
        </w:trPr>
        <w:tc>
          <w:tcPr>
            <w:tcW w:w="1699" w:type="dxa"/>
          </w:tcPr>
          <w:p w14:paraId="3EF50198" w14:textId="77777777" w:rsidR="00A773B6" w:rsidRPr="00E05ED8" w:rsidRDefault="00A773B6" w:rsidP="006D62B1">
            <w:pPr>
              <w:spacing w:before="60" w:after="60"/>
              <w:jc w:val="center"/>
              <w:rPr>
                <w:rFonts w:ascii="Times New Roman" w:eastAsiaTheme="minorEastAsia" w:hAnsi="Times New Roman" w:cs="Times New Roman"/>
                <w:sz w:val="20"/>
                <w:lang w:val="en-US"/>
              </w:rPr>
            </w:pPr>
            <w:r w:rsidRPr="00E05ED8"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 w:rsidRPr="00E05ED8"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in</w:t>
            </w:r>
          </w:p>
        </w:tc>
        <w:tc>
          <w:tcPr>
            <w:tcW w:w="2171" w:type="dxa"/>
          </w:tcPr>
          <w:p w14:paraId="584B0147" w14:textId="5BD72CEF" w:rsidR="00A773B6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14.688 </w:t>
            </w:r>
            <w:proofErr w:type="spellStart"/>
            <w:r w:rsidR="00A773B6" w:rsidRPr="00E05ED8">
              <w:rPr>
                <w:rFonts w:ascii="Times New Roman" w:hAnsi="Times New Roman" w:cs="Times New Roman"/>
                <w:sz w:val="20"/>
                <w:lang w:val="en-US"/>
              </w:rPr>
              <w:t>kΩ</w:t>
            </w:r>
            <w:proofErr w:type="spellEnd"/>
          </w:p>
        </w:tc>
      </w:tr>
      <w:tr w:rsidR="00A773B6" w14:paraId="3029EED0" w14:textId="77777777" w:rsidTr="006D62B1">
        <w:trPr>
          <w:trHeight w:val="418"/>
          <w:jc w:val="center"/>
        </w:trPr>
        <w:tc>
          <w:tcPr>
            <w:tcW w:w="1699" w:type="dxa"/>
          </w:tcPr>
          <w:p w14:paraId="644BE2F3" w14:textId="77777777" w:rsidR="00A773B6" w:rsidRPr="00E05ED8" w:rsidRDefault="00A773B6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vertAlign w:val="subscript"/>
                <w:lang w:val="en-US"/>
              </w:rPr>
              <w:t>out</w:t>
            </w:r>
          </w:p>
        </w:tc>
        <w:tc>
          <w:tcPr>
            <w:tcW w:w="2171" w:type="dxa"/>
          </w:tcPr>
          <w:p w14:paraId="4E4E629D" w14:textId="06BF4559" w:rsidR="00A773B6" w:rsidRPr="00E05ED8" w:rsidRDefault="00556BC1" w:rsidP="006D62B1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81.9255 </w:t>
            </w:r>
            <w:r w:rsidR="00A773B6" w:rsidRPr="00E05ED8">
              <w:rPr>
                <w:rFonts w:ascii="Times New Roman" w:hAnsi="Times New Roman" w:cs="Times New Roman"/>
                <w:sz w:val="20"/>
                <w:lang w:val="en-US"/>
              </w:rPr>
              <w:t>Ω</w:t>
            </w:r>
          </w:p>
        </w:tc>
      </w:tr>
    </w:tbl>
    <w:p w14:paraId="1B6A1F95" w14:textId="77777777" w:rsidR="00D53568" w:rsidRDefault="00D53568" w:rsidP="00D53568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2C6473BB" w14:textId="77777777" w:rsidR="00D53568" w:rsidRDefault="00D53568" w:rsidP="00D53568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p w14:paraId="7E9DD98E" w14:textId="26B6566C" w:rsidR="00D53568" w:rsidRDefault="00B271DA" w:rsidP="00D53568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  <w:r w:rsidRPr="00B271DA">
        <w:rPr>
          <w:rFonts w:ascii="Times New Roman" w:hAnsi="Times New Roman" w:cs="Times New Roman"/>
          <w:b/>
          <w:bCs/>
          <w:noProof/>
          <w:sz w:val="20"/>
          <w:lang w:val="en-US"/>
        </w:rPr>
        <w:drawing>
          <wp:inline distT="0" distB="0" distL="0" distR="0" wp14:anchorId="3C1E4187" wp14:editId="2D0998C7">
            <wp:extent cx="5731510" cy="25400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0F88" w14:textId="562E61CA" w:rsidR="00D53568" w:rsidRDefault="00D53568" w:rsidP="00D53568">
      <w:pPr>
        <w:spacing w:before="60" w:after="60"/>
        <w:jc w:val="center"/>
        <w:rPr>
          <w:rFonts w:ascii="Times New Roman" w:hAnsi="Times New Roman" w:cs="Times New Roman"/>
          <w:b/>
          <w:bCs/>
          <w:sz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lang w:val="en-US"/>
        </w:rPr>
        <w:t>Figure 3.7 – Output Waveform</w:t>
      </w:r>
    </w:p>
    <w:p w14:paraId="0B14AE4B" w14:textId="77777777" w:rsidR="00A773B6" w:rsidRPr="008F5D00" w:rsidRDefault="00A773B6" w:rsidP="008F5D00">
      <w:pPr>
        <w:spacing w:before="60" w:after="60"/>
        <w:rPr>
          <w:rFonts w:ascii="Times New Roman" w:hAnsi="Times New Roman" w:cs="Times New Roman"/>
          <w:b/>
          <w:bCs/>
          <w:sz w:val="20"/>
          <w:lang w:val="en-US"/>
        </w:rPr>
      </w:pPr>
    </w:p>
    <w:sectPr w:rsidR="00A773B6" w:rsidRPr="008F5D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07CD"/>
    <w:multiLevelType w:val="hybridMultilevel"/>
    <w:tmpl w:val="B2563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644"/>
    <w:multiLevelType w:val="hybridMultilevel"/>
    <w:tmpl w:val="C166E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D04D9"/>
    <w:multiLevelType w:val="hybridMultilevel"/>
    <w:tmpl w:val="362ED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0774B"/>
    <w:multiLevelType w:val="hybridMultilevel"/>
    <w:tmpl w:val="489ACF14"/>
    <w:lvl w:ilvl="0" w:tplc="9C1C6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531C00"/>
    <w:multiLevelType w:val="hybridMultilevel"/>
    <w:tmpl w:val="A94AEF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BB2F64"/>
    <w:multiLevelType w:val="hybridMultilevel"/>
    <w:tmpl w:val="83224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511C1"/>
    <w:multiLevelType w:val="hybridMultilevel"/>
    <w:tmpl w:val="F9EA3CF6"/>
    <w:lvl w:ilvl="0" w:tplc="F642C58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14F20"/>
    <w:multiLevelType w:val="hybridMultilevel"/>
    <w:tmpl w:val="A1EC6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2F2499"/>
    <w:multiLevelType w:val="hybridMultilevel"/>
    <w:tmpl w:val="918660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60"/>
    <w:rsid w:val="000331A6"/>
    <w:rsid w:val="00054836"/>
    <w:rsid w:val="00077215"/>
    <w:rsid w:val="00090A1D"/>
    <w:rsid w:val="001F56FA"/>
    <w:rsid w:val="00214F6F"/>
    <w:rsid w:val="002216E4"/>
    <w:rsid w:val="00240A9E"/>
    <w:rsid w:val="003F3A95"/>
    <w:rsid w:val="004247BC"/>
    <w:rsid w:val="00436C60"/>
    <w:rsid w:val="00447BE5"/>
    <w:rsid w:val="00556BC1"/>
    <w:rsid w:val="005B77AB"/>
    <w:rsid w:val="00701037"/>
    <w:rsid w:val="007F2FCE"/>
    <w:rsid w:val="00832483"/>
    <w:rsid w:val="00855548"/>
    <w:rsid w:val="008A57C5"/>
    <w:rsid w:val="008F5D00"/>
    <w:rsid w:val="00941161"/>
    <w:rsid w:val="00A773B6"/>
    <w:rsid w:val="00B13C10"/>
    <w:rsid w:val="00B271DA"/>
    <w:rsid w:val="00B310D9"/>
    <w:rsid w:val="00BF3021"/>
    <w:rsid w:val="00CC0910"/>
    <w:rsid w:val="00CD5A9A"/>
    <w:rsid w:val="00D24CE4"/>
    <w:rsid w:val="00D53568"/>
    <w:rsid w:val="00E05ED8"/>
    <w:rsid w:val="00E531A7"/>
    <w:rsid w:val="00F9104D"/>
    <w:rsid w:val="00FA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BFF1"/>
  <w15:chartTrackingRefBased/>
  <w15:docId w15:val="{620C049C-D054-4C57-A88D-DB6AFB53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48"/>
    <w:pPr>
      <w:ind w:left="720"/>
      <w:contextualSpacing/>
    </w:pPr>
  </w:style>
  <w:style w:type="table" w:styleId="TableGrid">
    <w:name w:val="Table Grid"/>
    <w:basedOn w:val="TableNormal"/>
    <w:uiPriority w:val="39"/>
    <w:rsid w:val="008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0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cademics\BITS\Year%204\4%20-%20Semester%202\Analog%20Electronics\Labs\M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A22FE-EAC6-4C2E-BA01-AF5CB2C6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Report Template</Template>
  <TotalTime>392</TotalTime>
  <Pages>13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Panda</dc:creator>
  <cp:keywords/>
  <dc:description/>
  <cp:lastModifiedBy>Swagat  Panda</cp:lastModifiedBy>
  <cp:revision>9</cp:revision>
  <dcterms:created xsi:type="dcterms:W3CDTF">2021-02-02T14:07:00Z</dcterms:created>
  <dcterms:modified xsi:type="dcterms:W3CDTF">2021-02-03T11:49:00Z</dcterms:modified>
</cp:coreProperties>
</file>